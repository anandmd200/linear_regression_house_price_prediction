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1E156" w14:textId="2BB55B39" w:rsidR="00E81978" w:rsidRPr="001617A5" w:rsidRDefault="007B0ED5">
      <w:pPr>
        <w:pStyle w:val="Title"/>
        <w:rPr>
          <w:b/>
          <w:bCs/>
        </w:rPr>
      </w:pPr>
      <w:sdt>
        <w:sdtPr>
          <w:rPr>
            <w:b/>
            <w:bCs/>
          </w:rPr>
          <w:alias w:val="Title:"/>
          <w:tag w:val="Title:"/>
          <w:id w:val="726351117"/>
          <w:placeholder>
            <w:docPart w:val="1353C2A6D87D4A178B046E8DECDF2EB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36A0B" w:rsidRPr="001617A5">
            <w:rPr>
              <w:b/>
              <w:bCs/>
            </w:rPr>
            <w:t>Machine Learning</w:t>
          </w:r>
          <w:r w:rsidR="001C1F5D">
            <w:rPr>
              <w:b/>
              <w:bCs/>
            </w:rPr>
            <w:t xml:space="preserve"> Mini</w:t>
          </w:r>
          <w:r w:rsidR="00436A0B" w:rsidRPr="001617A5">
            <w:rPr>
              <w:b/>
              <w:bCs/>
            </w:rPr>
            <w:t xml:space="preserve"> Project</w:t>
          </w:r>
        </w:sdtContent>
      </w:sdt>
    </w:p>
    <w:p w14:paraId="62C1AFFB" w14:textId="77777777" w:rsidR="002925AE" w:rsidRDefault="002925AE" w:rsidP="00B823AA">
      <w:pPr>
        <w:pStyle w:val="Title2"/>
        <w:rPr>
          <w:b/>
          <w:bCs/>
        </w:rPr>
      </w:pPr>
    </w:p>
    <w:p w14:paraId="5B12418C" w14:textId="010746F2" w:rsidR="00745B0D" w:rsidRDefault="001C1F5D" w:rsidP="00745B0D">
      <w:pPr>
        <w:pStyle w:val="Title2"/>
        <w:rPr>
          <w:b/>
          <w:bCs/>
        </w:rPr>
      </w:pPr>
      <w:r>
        <w:rPr>
          <w:b/>
          <w:bCs/>
        </w:rPr>
        <w:t xml:space="preserve">Bachelor of </w:t>
      </w:r>
      <w:r w:rsidR="002E409E">
        <w:rPr>
          <w:b/>
          <w:bCs/>
        </w:rPr>
        <w:t>T</w:t>
      </w:r>
      <w:r>
        <w:rPr>
          <w:b/>
          <w:bCs/>
        </w:rPr>
        <w:t xml:space="preserve">echnology </w:t>
      </w:r>
    </w:p>
    <w:p w14:paraId="7A43A345" w14:textId="77777777" w:rsidR="00745B0D" w:rsidRDefault="001C1F5D" w:rsidP="00745B0D">
      <w:pPr>
        <w:pStyle w:val="Title2"/>
        <w:rPr>
          <w:b/>
          <w:bCs/>
        </w:rPr>
      </w:pPr>
      <w:r>
        <w:rPr>
          <w:b/>
          <w:bCs/>
        </w:rPr>
        <w:t xml:space="preserve">in </w:t>
      </w:r>
    </w:p>
    <w:p w14:paraId="006B7E0E" w14:textId="3092F400" w:rsidR="00E81978" w:rsidRDefault="001C1F5D" w:rsidP="00745B0D">
      <w:pPr>
        <w:pStyle w:val="Title2"/>
        <w:rPr>
          <w:b/>
          <w:bCs/>
        </w:rPr>
      </w:pPr>
      <w:r>
        <w:rPr>
          <w:b/>
          <w:bCs/>
        </w:rPr>
        <w:t>Computer Science &amp; Engineering</w:t>
      </w:r>
    </w:p>
    <w:p w14:paraId="10A77048" w14:textId="2B721DB0" w:rsidR="00745B0D" w:rsidRDefault="00745B0D" w:rsidP="00745B0D">
      <w:pPr>
        <w:pStyle w:val="Title2"/>
      </w:pPr>
      <w:r>
        <w:t>Submitted by</w:t>
      </w:r>
    </w:p>
    <w:p w14:paraId="16E071D5" w14:textId="14969C33" w:rsidR="00745B0D" w:rsidRDefault="00745B0D" w:rsidP="00745B0D">
      <w:pPr>
        <w:pStyle w:val="Title2"/>
      </w:pPr>
      <w:r>
        <w:t>Anand Kumar Kandu</w:t>
      </w:r>
    </w:p>
    <w:p w14:paraId="53E9AD0C" w14:textId="70F31BE7" w:rsidR="00745B0D" w:rsidRPr="00745B0D" w:rsidRDefault="00745B0D" w:rsidP="00745B0D">
      <w:pPr>
        <w:pStyle w:val="Title2"/>
      </w:pPr>
      <w:r>
        <w:t>Roll No:1821510004</w:t>
      </w:r>
    </w:p>
    <w:p w14:paraId="63CA0941" w14:textId="77777777" w:rsidR="00745B0D" w:rsidRDefault="00745B0D" w:rsidP="00745B0D">
      <w:pPr>
        <w:pStyle w:val="Default"/>
      </w:pPr>
    </w:p>
    <w:p w14:paraId="58D1DEB3" w14:textId="77777777" w:rsidR="00745B0D" w:rsidRDefault="00745B0D" w:rsidP="00745B0D">
      <w:pPr>
        <w:pStyle w:val="Default"/>
        <w:rPr>
          <w:color w:val="auto"/>
        </w:rPr>
      </w:pPr>
    </w:p>
    <w:p w14:paraId="7A7F4E5E" w14:textId="77777777" w:rsidR="00745B0D" w:rsidRDefault="00745B0D" w:rsidP="00745B0D">
      <w:pPr>
        <w:pStyle w:val="Title2"/>
        <w:rPr>
          <w:b/>
          <w:bCs/>
          <w:sz w:val="23"/>
          <w:szCs w:val="23"/>
        </w:rPr>
      </w:pPr>
      <w:r>
        <w:t xml:space="preserve"> </w:t>
      </w:r>
      <w:r>
        <w:rPr>
          <w:b/>
          <w:bCs/>
          <w:sz w:val="23"/>
          <w:szCs w:val="23"/>
        </w:rPr>
        <w:t xml:space="preserve">(Affiliated to Dr. A.P.J. Abdul Kalam Technical University, Lucknow) </w:t>
      </w:r>
    </w:p>
    <w:p w14:paraId="53FF1E9E" w14:textId="77777777" w:rsidR="00745B0D" w:rsidRDefault="00745B0D" w:rsidP="00745B0D">
      <w:pPr>
        <w:pStyle w:val="Title2"/>
        <w:rPr>
          <w:b/>
          <w:bCs/>
          <w:sz w:val="23"/>
          <w:szCs w:val="23"/>
        </w:rPr>
      </w:pPr>
      <w:r>
        <w:rPr>
          <w:b/>
          <w:bCs/>
          <w:sz w:val="23"/>
          <w:szCs w:val="23"/>
        </w:rPr>
        <w:t>ACADMIC SESSION</w:t>
      </w:r>
    </w:p>
    <w:p w14:paraId="572D7D23" w14:textId="52354E8B" w:rsidR="00745B0D" w:rsidRDefault="00745B0D" w:rsidP="00745B0D">
      <w:pPr>
        <w:pStyle w:val="Title2"/>
      </w:pPr>
      <w:r>
        <w:rPr>
          <w:b/>
          <w:bCs/>
          <w:sz w:val="23"/>
          <w:szCs w:val="23"/>
        </w:rPr>
        <w:t xml:space="preserve"> (2020-2021)</w:t>
      </w:r>
    </w:p>
    <w:p w14:paraId="25F8838C" w14:textId="77777777" w:rsidR="001C1F5D" w:rsidRDefault="001C1F5D" w:rsidP="00745B0D">
      <w:pPr>
        <w:pStyle w:val="Title2"/>
        <w:jc w:val="left"/>
      </w:pPr>
    </w:p>
    <w:p w14:paraId="14984FFD" w14:textId="49DB4722" w:rsidR="001C1F5D" w:rsidRDefault="001617A5" w:rsidP="001C1F5D">
      <w:pPr>
        <w:pStyle w:val="Title2"/>
        <w:rPr>
          <w:b/>
          <w:bCs/>
        </w:rPr>
      </w:pPr>
      <w:r w:rsidRPr="001617A5">
        <w:rPr>
          <w:b/>
          <w:bCs/>
          <w:noProof/>
        </w:rPr>
        <w:drawing>
          <wp:inline distT="0" distB="0" distL="0" distR="0" wp14:anchorId="6237F55D" wp14:editId="295C8514">
            <wp:extent cx="5943600" cy="1155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5700"/>
                    </a:xfrm>
                    <a:prstGeom prst="rect">
                      <a:avLst/>
                    </a:prstGeom>
                  </pic:spPr>
                </pic:pic>
              </a:graphicData>
            </a:graphic>
          </wp:inline>
        </w:drawing>
      </w:r>
    </w:p>
    <w:p w14:paraId="61C02088" w14:textId="5A15E252" w:rsidR="001617A5" w:rsidRPr="001617A5" w:rsidRDefault="001617A5" w:rsidP="001617A5">
      <w:pPr>
        <w:pStyle w:val="Title2"/>
        <w:rPr>
          <w:b/>
          <w:bCs/>
        </w:rPr>
      </w:pPr>
      <w:r w:rsidRPr="001617A5">
        <w:rPr>
          <w:b/>
          <w:bCs/>
        </w:rPr>
        <w:t xml:space="preserve">Sanskar College of Engineering and Technology </w:t>
      </w:r>
    </w:p>
    <w:p w14:paraId="6A01F624" w14:textId="1A63A46F" w:rsidR="0064116A" w:rsidRPr="00745B0D" w:rsidRDefault="001617A5" w:rsidP="00745B0D">
      <w:pPr>
        <w:pStyle w:val="Title2"/>
        <w:ind w:left="1440"/>
        <w:jc w:val="left"/>
        <w:rPr>
          <w:b/>
          <w:bCs/>
        </w:rPr>
      </w:pPr>
      <w:r>
        <w:t xml:space="preserve"> </w:t>
      </w:r>
      <w:r w:rsidRPr="001617A5">
        <w:rPr>
          <w:b/>
          <w:bCs/>
        </w:rPr>
        <w:t>Opp. Jindal Pipes Ltd. NH-24, Ghaziabad, Ph: 0120-2809200</w:t>
      </w:r>
    </w:p>
    <w:p w14:paraId="6D469F9C" w14:textId="6F658C57" w:rsidR="0064116A" w:rsidRPr="0064116A" w:rsidRDefault="0064116A">
      <w:pPr>
        <w:pStyle w:val="SectionTitle"/>
        <w:rPr>
          <w:b/>
          <w:bCs/>
        </w:rPr>
      </w:pPr>
      <w:r w:rsidRPr="0064116A">
        <w:rPr>
          <w:b/>
          <w:bCs/>
        </w:rPr>
        <w:lastRenderedPageBreak/>
        <w:t>ACKNOWLEDGEMENT</w:t>
      </w:r>
    </w:p>
    <w:p w14:paraId="40F7EC6B" w14:textId="77777777" w:rsidR="00F400F2" w:rsidRDefault="00F400F2" w:rsidP="0064116A">
      <w:pPr>
        <w:ind w:firstLine="0"/>
        <w:rPr>
          <w:rFonts w:asciiTheme="majorHAnsi" w:eastAsiaTheme="majorEastAsia" w:hAnsiTheme="majorHAnsi" w:cstheme="majorBidi"/>
        </w:rPr>
      </w:pPr>
    </w:p>
    <w:p w14:paraId="6A4AEA6F" w14:textId="46EB03A7" w:rsidR="0064116A" w:rsidRDefault="0064116A" w:rsidP="003D78B0">
      <w:pPr>
        <w:ind w:firstLine="0"/>
        <w:jc w:val="both"/>
        <w:rPr>
          <w:rFonts w:asciiTheme="majorHAnsi" w:eastAsiaTheme="majorEastAsia" w:hAnsiTheme="majorHAnsi" w:cstheme="majorBidi"/>
        </w:rPr>
      </w:pPr>
      <w:r w:rsidRPr="0064116A">
        <w:rPr>
          <w:rFonts w:asciiTheme="majorHAnsi" w:eastAsiaTheme="majorEastAsia" w:hAnsiTheme="majorHAnsi" w:cstheme="majorBidi"/>
        </w:rPr>
        <w:t>It is my proud privilege and duty to acknowledge the kind of help and guidance received from several people in preparation of this project. It would not have been possible to prepare this report in this form without their valuable help, co-operation and guidance.</w:t>
      </w:r>
    </w:p>
    <w:p w14:paraId="4761DC61" w14:textId="10504869" w:rsidR="0064116A" w:rsidRDefault="0064116A" w:rsidP="003D78B0">
      <w:pPr>
        <w:ind w:firstLine="0"/>
        <w:jc w:val="both"/>
        <w:rPr>
          <w:rFonts w:asciiTheme="majorHAnsi" w:eastAsiaTheme="majorEastAsia" w:hAnsiTheme="majorHAnsi" w:cstheme="majorBidi"/>
        </w:rPr>
      </w:pPr>
    </w:p>
    <w:p w14:paraId="72F6AF72" w14:textId="12FE059C" w:rsidR="0064116A" w:rsidRDefault="0064116A" w:rsidP="003D78B0">
      <w:pPr>
        <w:ind w:firstLine="0"/>
        <w:jc w:val="both"/>
        <w:rPr>
          <w:rFonts w:asciiTheme="majorHAnsi" w:eastAsiaTheme="majorEastAsia" w:hAnsiTheme="majorHAnsi" w:cstheme="majorBidi"/>
        </w:rPr>
      </w:pPr>
      <w:r w:rsidRPr="0064116A">
        <w:rPr>
          <w:rFonts w:asciiTheme="majorHAnsi" w:eastAsiaTheme="majorEastAsia" w:hAnsiTheme="majorHAnsi" w:cstheme="majorBidi"/>
        </w:rPr>
        <w:t xml:space="preserve">First and foremost, I would like to record my sincere gratitude to </w:t>
      </w:r>
      <w:r w:rsidR="00461C0F">
        <w:rPr>
          <w:rFonts w:asciiTheme="majorHAnsi" w:eastAsiaTheme="majorEastAsia" w:hAnsiTheme="majorHAnsi" w:cstheme="majorBidi"/>
        </w:rPr>
        <w:t>“</w:t>
      </w:r>
      <w:r w:rsidR="00461C0F" w:rsidRPr="00461C0F">
        <w:rPr>
          <w:rFonts w:asciiTheme="majorHAnsi" w:eastAsiaTheme="majorEastAsia" w:hAnsiTheme="majorHAnsi" w:cstheme="majorBidi"/>
          <w:b/>
          <w:bCs/>
        </w:rPr>
        <w:t>Nextwing Infotech</w:t>
      </w:r>
      <w:r w:rsidR="00461C0F">
        <w:rPr>
          <w:rFonts w:asciiTheme="majorHAnsi" w:eastAsiaTheme="majorEastAsia" w:hAnsiTheme="majorHAnsi" w:cstheme="majorBidi"/>
        </w:rPr>
        <w:t>”</w:t>
      </w:r>
      <w:r w:rsidR="00461C0F" w:rsidRPr="0064116A">
        <w:rPr>
          <w:rFonts w:asciiTheme="majorHAnsi" w:eastAsiaTheme="majorEastAsia" w:hAnsiTheme="majorHAnsi" w:cstheme="majorBidi"/>
        </w:rPr>
        <w:t xml:space="preserve"> </w:t>
      </w:r>
      <w:r w:rsidRPr="0064116A">
        <w:rPr>
          <w:rFonts w:asciiTheme="majorHAnsi" w:eastAsiaTheme="majorEastAsia" w:hAnsiTheme="majorHAnsi" w:cstheme="majorBidi"/>
        </w:rPr>
        <w:t xml:space="preserve">coordinators for their constant support and encouragement in preparation of this report and for making available </w:t>
      </w:r>
      <w:r>
        <w:rPr>
          <w:rFonts w:asciiTheme="majorHAnsi" w:eastAsiaTheme="majorEastAsia" w:hAnsiTheme="majorHAnsi" w:cstheme="majorBidi"/>
        </w:rPr>
        <w:t>online lectures</w:t>
      </w:r>
      <w:r w:rsidRPr="0064116A">
        <w:rPr>
          <w:rFonts w:asciiTheme="majorHAnsi" w:eastAsiaTheme="majorEastAsia" w:hAnsiTheme="majorHAnsi" w:cstheme="majorBidi"/>
        </w:rPr>
        <w:t xml:space="preserve"> and interface facilities needed to prepare this report.</w:t>
      </w:r>
    </w:p>
    <w:p w14:paraId="365863A2" w14:textId="77F31032" w:rsidR="0064116A" w:rsidRDefault="0064116A" w:rsidP="003D78B0">
      <w:pPr>
        <w:ind w:firstLine="0"/>
        <w:jc w:val="both"/>
        <w:rPr>
          <w:rFonts w:asciiTheme="majorHAnsi" w:eastAsiaTheme="majorEastAsia" w:hAnsiTheme="majorHAnsi" w:cstheme="majorBidi"/>
        </w:rPr>
      </w:pPr>
    </w:p>
    <w:p w14:paraId="42C13FE8" w14:textId="18F3CD71" w:rsidR="0064116A" w:rsidRDefault="0064116A" w:rsidP="003D78B0">
      <w:pPr>
        <w:ind w:firstLine="0"/>
        <w:jc w:val="both"/>
        <w:rPr>
          <w:rFonts w:asciiTheme="majorHAnsi" w:eastAsiaTheme="majorEastAsia" w:hAnsiTheme="majorHAnsi" w:cstheme="majorBidi"/>
        </w:rPr>
      </w:pPr>
      <w:r w:rsidRPr="0064116A">
        <w:rPr>
          <w:rFonts w:asciiTheme="majorHAnsi" w:eastAsiaTheme="majorEastAsia" w:hAnsiTheme="majorHAnsi" w:cstheme="majorBidi"/>
        </w:rPr>
        <w:t xml:space="preserve">The </w:t>
      </w:r>
      <w:r>
        <w:rPr>
          <w:rFonts w:asciiTheme="majorHAnsi" w:eastAsiaTheme="majorEastAsia" w:hAnsiTheme="majorHAnsi" w:cstheme="majorBidi"/>
        </w:rPr>
        <w:t>online lectures and doubt sessions</w:t>
      </w:r>
      <w:r w:rsidRPr="0064116A">
        <w:rPr>
          <w:rFonts w:asciiTheme="majorHAnsi" w:eastAsiaTheme="majorEastAsia" w:hAnsiTheme="majorHAnsi" w:cstheme="majorBidi"/>
        </w:rPr>
        <w:t xml:space="preserve"> was very helpful to us in giving the necessary background information and inspiration in choosing this </w:t>
      </w:r>
      <w:r>
        <w:rPr>
          <w:rFonts w:asciiTheme="majorHAnsi" w:eastAsiaTheme="majorEastAsia" w:hAnsiTheme="majorHAnsi" w:cstheme="majorBidi"/>
        </w:rPr>
        <w:t>project</w:t>
      </w:r>
      <w:r w:rsidRPr="0064116A">
        <w:rPr>
          <w:rFonts w:asciiTheme="majorHAnsi" w:eastAsiaTheme="majorEastAsia" w:hAnsiTheme="majorHAnsi" w:cstheme="majorBidi"/>
        </w:rPr>
        <w:t>. Their contributions and technical support in preparing this report are greatly acknowledged.</w:t>
      </w:r>
    </w:p>
    <w:p w14:paraId="5C1D2724" w14:textId="657367AB" w:rsidR="0064116A" w:rsidRDefault="0064116A" w:rsidP="003D78B0">
      <w:pPr>
        <w:ind w:firstLine="0"/>
        <w:jc w:val="both"/>
        <w:rPr>
          <w:rFonts w:asciiTheme="majorHAnsi" w:eastAsiaTheme="majorEastAsia" w:hAnsiTheme="majorHAnsi" w:cstheme="majorBidi"/>
        </w:rPr>
      </w:pPr>
    </w:p>
    <w:p w14:paraId="175CF1ED" w14:textId="7347045F" w:rsidR="0064116A" w:rsidRDefault="0064116A" w:rsidP="003D78B0">
      <w:pPr>
        <w:ind w:firstLine="0"/>
        <w:jc w:val="both"/>
        <w:rPr>
          <w:rFonts w:asciiTheme="majorHAnsi" w:eastAsiaTheme="majorEastAsia" w:hAnsiTheme="majorHAnsi" w:cstheme="majorBidi"/>
        </w:rPr>
      </w:pPr>
      <w:r w:rsidRPr="0064116A">
        <w:rPr>
          <w:rFonts w:asciiTheme="majorHAnsi" w:eastAsiaTheme="majorEastAsia" w:hAnsiTheme="majorHAnsi" w:cstheme="majorBidi"/>
        </w:rPr>
        <w:t>Last but not the least, I wish to thank my parents for financing my studies in this college as well as for constantly encouraging me to learn engineering. Their personal sacrifice in providing this opportunity to learn engineering is greatly acknowledged.</w:t>
      </w:r>
    </w:p>
    <w:p w14:paraId="067FB058" w14:textId="6B9CCEF2" w:rsidR="00F400F2" w:rsidRDefault="00F400F2" w:rsidP="0064116A">
      <w:pPr>
        <w:ind w:firstLine="0"/>
        <w:rPr>
          <w:rFonts w:asciiTheme="majorHAnsi" w:eastAsiaTheme="majorEastAsia" w:hAnsiTheme="majorHAnsi" w:cstheme="majorBidi"/>
        </w:rPr>
      </w:pPr>
    </w:p>
    <w:p w14:paraId="79BC15D8" w14:textId="3F9EEA18" w:rsidR="00F400F2" w:rsidRDefault="00F400F2" w:rsidP="0064116A">
      <w:pPr>
        <w:ind w:firstLine="0"/>
        <w:rPr>
          <w:rFonts w:asciiTheme="majorHAnsi" w:eastAsiaTheme="majorEastAsia" w:hAnsiTheme="majorHAnsi" w:cstheme="majorBidi"/>
        </w:rPr>
      </w:pPr>
    </w:p>
    <w:p w14:paraId="4E87607A" w14:textId="3A8D0648" w:rsidR="00F400F2" w:rsidRDefault="00F400F2" w:rsidP="0064116A">
      <w:pPr>
        <w:ind w:firstLine="0"/>
        <w:rPr>
          <w:rFonts w:asciiTheme="majorHAnsi" w:eastAsiaTheme="majorEastAsia" w:hAnsiTheme="majorHAnsi" w:cstheme="majorBidi"/>
        </w:rPr>
      </w:pPr>
    </w:p>
    <w:p w14:paraId="4F36C974" w14:textId="03DB440E" w:rsidR="00F400F2" w:rsidRDefault="00F400F2" w:rsidP="0064116A">
      <w:pPr>
        <w:ind w:firstLine="0"/>
        <w:rPr>
          <w:rFonts w:asciiTheme="majorHAnsi" w:eastAsiaTheme="majorEastAsia" w:hAnsiTheme="majorHAnsi" w:cstheme="majorBidi"/>
        </w:rPr>
      </w:pPr>
    </w:p>
    <w:p w14:paraId="0DCE898E" w14:textId="477FD677" w:rsidR="00F400F2" w:rsidRDefault="00F400F2" w:rsidP="0064116A">
      <w:pPr>
        <w:ind w:firstLine="0"/>
        <w:rPr>
          <w:rFonts w:asciiTheme="majorHAnsi" w:eastAsiaTheme="majorEastAsia" w:hAnsiTheme="majorHAnsi" w:cstheme="majorBidi"/>
        </w:rPr>
      </w:pPr>
    </w:p>
    <w:p w14:paraId="0E5370D2" w14:textId="14E5B899" w:rsidR="00F400F2" w:rsidRPr="00F400F2" w:rsidRDefault="00F400F2" w:rsidP="00F400F2">
      <w:pPr>
        <w:ind w:firstLine="0"/>
        <w:jc w:val="right"/>
        <w:rPr>
          <w:rFonts w:asciiTheme="majorHAnsi" w:eastAsiaTheme="majorEastAsia" w:hAnsiTheme="majorHAnsi" w:cstheme="majorBidi"/>
          <w:b/>
          <w:bCs/>
        </w:rPr>
      </w:pPr>
      <w:r w:rsidRPr="00F400F2">
        <w:rPr>
          <w:rFonts w:asciiTheme="majorHAnsi" w:eastAsiaTheme="majorEastAsia" w:hAnsiTheme="majorHAnsi" w:cstheme="majorBidi"/>
          <w:b/>
          <w:bCs/>
        </w:rPr>
        <w:t>Anand Kumar Kandu</w:t>
      </w:r>
    </w:p>
    <w:p w14:paraId="5D636FC4" w14:textId="413EB0C5" w:rsidR="0064116A" w:rsidRDefault="00F400F2" w:rsidP="00F400F2">
      <w:pPr>
        <w:ind w:firstLine="0"/>
        <w:jc w:val="center"/>
        <w:rPr>
          <w:rFonts w:asciiTheme="majorHAnsi" w:eastAsiaTheme="majorEastAsia" w:hAnsiTheme="majorHAnsi" w:cstheme="majorBidi"/>
          <w:b/>
          <w:bCs/>
        </w:rPr>
      </w:pPr>
      <w:r w:rsidRPr="00F400F2">
        <w:rPr>
          <w:rFonts w:asciiTheme="majorHAnsi" w:eastAsiaTheme="majorEastAsia" w:hAnsiTheme="majorHAnsi" w:cstheme="majorBidi"/>
          <w:b/>
          <w:bCs/>
        </w:rPr>
        <w:lastRenderedPageBreak/>
        <w:t>TABLE OF CONTENTS</w:t>
      </w:r>
    </w:p>
    <w:p w14:paraId="1D105EEB" w14:textId="22F4E29B" w:rsidR="00F400F2" w:rsidRDefault="00F400F2" w:rsidP="00F400F2">
      <w:pPr>
        <w:ind w:firstLine="0"/>
        <w:rPr>
          <w:rFonts w:asciiTheme="majorHAnsi" w:eastAsiaTheme="majorEastAsia" w:hAnsiTheme="majorHAnsi" w:cstheme="majorBidi"/>
          <w:b/>
          <w:bCs/>
        </w:rPr>
      </w:pPr>
    </w:p>
    <w:p w14:paraId="27A61FFD" w14:textId="2B25F1EC" w:rsidR="00F400F2" w:rsidRDefault="00F400F2" w:rsidP="00F400F2">
      <w:pPr>
        <w:ind w:firstLine="0"/>
        <w:rPr>
          <w:rFonts w:asciiTheme="majorHAnsi" w:eastAsiaTheme="majorEastAsia" w:hAnsiTheme="majorHAnsi" w:cstheme="majorBidi"/>
          <w:b/>
          <w:bCs/>
        </w:rPr>
      </w:pPr>
    </w:p>
    <w:p w14:paraId="69BEA95F" w14:textId="0EEB7B78" w:rsidR="00F400F2" w:rsidRDefault="00F400F2" w:rsidP="00F400F2">
      <w:pPr>
        <w:ind w:firstLine="0"/>
        <w:rPr>
          <w:rFonts w:asciiTheme="majorHAnsi" w:eastAsiaTheme="majorEastAsia" w:hAnsiTheme="majorHAnsi" w:cstheme="majorBidi"/>
        </w:rPr>
      </w:pPr>
      <w:r>
        <w:rPr>
          <w:rFonts w:asciiTheme="majorHAnsi" w:eastAsiaTheme="majorEastAsia" w:hAnsiTheme="majorHAnsi" w:cstheme="majorBidi"/>
        </w:rPr>
        <w:t>Abstract</w:t>
      </w:r>
      <w:r w:rsidR="00BB321F">
        <w:rPr>
          <w:rFonts w:asciiTheme="majorHAnsi" w:eastAsiaTheme="majorEastAsia" w:hAnsiTheme="majorHAnsi" w:cstheme="majorBidi"/>
        </w:rPr>
        <w:tab/>
      </w:r>
      <w:r w:rsidR="00BB321F">
        <w:rPr>
          <w:rFonts w:asciiTheme="majorHAnsi" w:eastAsiaTheme="majorEastAsia" w:hAnsiTheme="majorHAnsi" w:cstheme="majorBidi"/>
        </w:rPr>
        <w:tab/>
        <w:t xml:space="preserve">---------------------------------------------------------------------------- </w:t>
      </w:r>
      <w:r w:rsidR="00481300">
        <w:rPr>
          <w:rFonts w:asciiTheme="majorHAnsi" w:eastAsiaTheme="majorEastAsia" w:hAnsiTheme="majorHAnsi" w:cstheme="majorBidi"/>
        </w:rPr>
        <w:t xml:space="preserve">   </w:t>
      </w:r>
      <w:r w:rsidR="00BB321F">
        <w:rPr>
          <w:rFonts w:asciiTheme="majorHAnsi" w:eastAsiaTheme="majorEastAsia" w:hAnsiTheme="majorHAnsi" w:cstheme="majorBidi"/>
        </w:rPr>
        <w:t>4</w:t>
      </w:r>
    </w:p>
    <w:p w14:paraId="0D931646" w14:textId="2E835F4C" w:rsidR="00F400F2" w:rsidRDefault="00F400F2" w:rsidP="00F400F2">
      <w:pPr>
        <w:ind w:firstLine="0"/>
        <w:rPr>
          <w:rFonts w:asciiTheme="majorHAnsi" w:eastAsiaTheme="majorEastAsia" w:hAnsiTheme="majorHAnsi" w:cstheme="majorBidi"/>
        </w:rPr>
      </w:pPr>
      <w:r>
        <w:rPr>
          <w:rFonts w:asciiTheme="majorHAnsi" w:eastAsiaTheme="majorEastAsia" w:hAnsiTheme="majorHAnsi" w:cstheme="majorBidi"/>
        </w:rPr>
        <w:t>Introduction</w:t>
      </w:r>
      <w:r w:rsidR="00BB321F">
        <w:rPr>
          <w:rFonts w:asciiTheme="majorHAnsi" w:eastAsiaTheme="majorEastAsia" w:hAnsiTheme="majorHAnsi" w:cstheme="majorBidi"/>
        </w:rPr>
        <w:tab/>
      </w:r>
      <w:r w:rsidR="00BB321F">
        <w:rPr>
          <w:rFonts w:asciiTheme="majorHAnsi" w:eastAsiaTheme="majorEastAsia" w:hAnsiTheme="majorHAnsi" w:cstheme="majorBidi"/>
        </w:rPr>
        <w:tab/>
        <w:t>----------------------------------------------------------------------------</w:t>
      </w:r>
      <w:r w:rsidR="00481300">
        <w:rPr>
          <w:rFonts w:asciiTheme="majorHAnsi" w:eastAsiaTheme="majorEastAsia" w:hAnsiTheme="majorHAnsi" w:cstheme="majorBidi"/>
        </w:rPr>
        <w:t xml:space="preserve">   </w:t>
      </w:r>
      <w:r w:rsidR="00BB321F">
        <w:rPr>
          <w:rFonts w:asciiTheme="majorHAnsi" w:eastAsiaTheme="majorEastAsia" w:hAnsiTheme="majorHAnsi" w:cstheme="majorBidi"/>
        </w:rPr>
        <w:t xml:space="preserve"> 5</w:t>
      </w:r>
    </w:p>
    <w:p w14:paraId="6116A035" w14:textId="0B1E9D64" w:rsidR="00F400F2" w:rsidRDefault="00F400F2" w:rsidP="00F400F2">
      <w:pPr>
        <w:ind w:firstLine="0"/>
        <w:rPr>
          <w:rFonts w:asciiTheme="majorHAnsi" w:eastAsiaTheme="majorEastAsia" w:hAnsiTheme="majorHAnsi" w:cstheme="majorBidi"/>
        </w:rPr>
      </w:pPr>
      <w:r>
        <w:rPr>
          <w:rFonts w:asciiTheme="majorHAnsi" w:eastAsiaTheme="majorEastAsia" w:hAnsiTheme="majorHAnsi" w:cstheme="majorBidi"/>
        </w:rPr>
        <w:t>Purpose</w:t>
      </w:r>
      <w:r w:rsidR="00BB321F">
        <w:rPr>
          <w:rFonts w:asciiTheme="majorHAnsi" w:eastAsiaTheme="majorEastAsia" w:hAnsiTheme="majorHAnsi" w:cstheme="majorBidi"/>
        </w:rPr>
        <w:tab/>
      </w:r>
      <w:r w:rsidR="00BB321F">
        <w:rPr>
          <w:rFonts w:asciiTheme="majorHAnsi" w:eastAsiaTheme="majorEastAsia" w:hAnsiTheme="majorHAnsi" w:cstheme="majorBidi"/>
        </w:rPr>
        <w:tab/>
        <w:t>----------------------------------------------------------------------------</w:t>
      </w:r>
      <w:r w:rsidR="00481300">
        <w:rPr>
          <w:rFonts w:asciiTheme="majorHAnsi" w:eastAsiaTheme="majorEastAsia" w:hAnsiTheme="majorHAnsi" w:cstheme="majorBidi"/>
        </w:rPr>
        <w:t xml:space="preserve">   </w:t>
      </w:r>
      <w:r w:rsidR="00BB321F">
        <w:rPr>
          <w:rFonts w:asciiTheme="majorHAnsi" w:eastAsiaTheme="majorEastAsia" w:hAnsiTheme="majorHAnsi" w:cstheme="majorBidi"/>
        </w:rPr>
        <w:t xml:space="preserve"> 6</w:t>
      </w:r>
    </w:p>
    <w:p w14:paraId="645D9B4C" w14:textId="11DEBEE8" w:rsidR="00F400F2" w:rsidRDefault="00F400F2" w:rsidP="00F400F2">
      <w:pPr>
        <w:ind w:firstLine="0"/>
        <w:rPr>
          <w:rFonts w:asciiTheme="majorHAnsi" w:eastAsiaTheme="majorEastAsia" w:hAnsiTheme="majorHAnsi" w:cstheme="majorBidi"/>
        </w:rPr>
      </w:pPr>
      <w:r>
        <w:rPr>
          <w:rFonts w:asciiTheme="majorHAnsi" w:eastAsiaTheme="majorEastAsia" w:hAnsiTheme="majorHAnsi" w:cstheme="majorBidi"/>
        </w:rPr>
        <w:t>Configuration</w:t>
      </w:r>
      <w:r w:rsidR="00BB321F">
        <w:rPr>
          <w:rFonts w:asciiTheme="majorHAnsi" w:eastAsiaTheme="majorEastAsia" w:hAnsiTheme="majorHAnsi" w:cstheme="majorBidi"/>
        </w:rPr>
        <w:tab/>
      </w:r>
      <w:r w:rsidR="00BB321F">
        <w:rPr>
          <w:rFonts w:asciiTheme="majorHAnsi" w:eastAsiaTheme="majorEastAsia" w:hAnsiTheme="majorHAnsi" w:cstheme="majorBidi"/>
        </w:rPr>
        <w:tab/>
        <w:t>----------------------------------------------------------------------------</w:t>
      </w:r>
      <w:r w:rsidR="00481300">
        <w:rPr>
          <w:rFonts w:asciiTheme="majorHAnsi" w:eastAsiaTheme="majorEastAsia" w:hAnsiTheme="majorHAnsi" w:cstheme="majorBidi"/>
        </w:rPr>
        <w:t xml:space="preserve">    6</w:t>
      </w:r>
    </w:p>
    <w:p w14:paraId="564F5F4F" w14:textId="6E60AA8E" w:rsidR="00F400F2" w:rsidRDefault="00F400F2" w:rsidP="00F400F2">
      <w:pPr>
        <w:ind w:firstLine="0"/>
        <w:rPr>
          <w:rFonts w:asciiTheme="majorHAnsi" w:eastAsiaTheme="majorEastAsia" w:hAnsiTheme="majorHAnsi" w:cstheme="majorBidi"/>
        </w:rPr>
      </w:pPr>
      <w:r>
        <w:rPr>
          <w:rFonts w:asciiTheme="majorHAnsi" w:eastAsiaTheme="majorEastAsia" w:hAnsiTheme="majorHAnsi" w:cstheme="majorBidi"/>
        </w:rPr>
        <w:t>Library Required</w:t>
      </w:r>
      <w:r w:rsidR="00BB321F">
        <w:rPr>
          <w:rFonts w:asciiTheme="majorHAnsi" w:eastAsiaTheme="majorEastAsia" w:hAnsiTheme="majorHAnsi" w:cstheme="majorBidi"/>
        </w:rPr>
        <w:tab/>
        <w:t>----------------------------------------------------------------------------</w:t>
      </w:r>
      <w:r w:rsidR="00481300">
        <w:rPr>
          <w:rFonts w:asciiTheme="majorHAnsi" w:eastAsiaTheme="majorEastAsia" w:hAnsiTheme="majorHAnsi" w:cstheme="majorBidi"/>
        </w:rPr>
        <w:t xml:space="preserve">    7</w:t>
      </w:r>
    </w:p>
    <w:p w14:paraId="6477296E" w14:textId="76604E3E" w:rsidR="00F400F2" w:rsidRDefault="00F400F2" w:rsidP="00F400F2">
      <w:pPr>
        <w:pStyle w:val="ListParagraph"/>
        <w:numPr>
          <w:ilvl w:val="0"/>
          <w:numId w:val="19"/>
        </w:numPr>
        <w:rPr>
          <w:rFonts w:asciiTheme="majorHAnsi" w:eastAsiaTheme="majorEastAsia" w:hAnsiTheme="majorHAnsi" w:cstheme="majorBidi"/>
        </w:rPr>
      </w:pPr>
      <w:r>
        <w:rPr>
          <w:rFonts w:asciiTheme="majorHAnsi" w:eastAsiaTheme="majorEastAsia" w:hAnsiTheme="majorHAnsi" w:cstheme="majorBidi"/>
        </w:rPr>
        <w:t>Numpy</w:t>
      </w:r>
    </w:p>
    <w:p w14:paraId="6B4D816B" w14:textId="4CD7568A" w:rsidR="00F400F2" w:rsidRDefault="00F400F2" w:rsidP="00F400F2">
      <w:pPr>
        <w:pStyle w:val="ListParagraph"/>
        <w:numPr>
          <w:ilvl w:val="0"/>
          <w:numId w:val="19"/>
        </w:numPr>
        <w:rPr>
          <w:rFonts w:asciiTheme="majorHAnsi" w:eastAsiaTheme="majorEastAsia" w:hAnsiTheme="majorHAnsi" w:cstheme="majorBidi"/>
        </w:rPr>
      </w:pPr>
      <w:r>
        <w:rPr>
          <w:rFonts w:asciiTheme="majorHAnsi" w:eastAsiaTheme="majorEastAsia" w:hAnsiTheme="majorHAnsi" w:cstheme="majorBidi"/>
        </w:rPr>
        <w:t xml:space="preserve">Pandas </w:t>
      </w:r>
    </w:p>
    <w:p w14:paraId="7C1FB8EE" w14:textId="0DED9623" w:rsidR="00F400F2" w:rsidRDefault="00F400F2" w:rsidP="00F400F2">
      <w:pPr>
        <w:pStyle w:val="ListParagraph"/>
        <w:numPr>
          <w:ilvl w:val="0"/>
          <w:numId w:val="19"/>
        </w:numPr>
        <w:rPr>
          <w:rFonts w:asciiTheme="majorHAnsi" w:eastAsiaTheme="majorEastAsia" w:hAnsiTheme="majorHAnsi" w:cstheme="majorBidi"/>
        </w:rPr>
      </w:pPr>
      <w:r>
        <w:rPr>
          <w:rFonts w:asciiTheme="majorHAnsi" w:eastAsiaTheme="majorEastAsia" w:hAnsiTheme="majorHAnsi" w:cstheme="majorBidi"/>
        </w:rPr>
        <w:t>Seaborn</w:t>
      </w:r>
    </w:p>
    <w:p w14:paraId="353BDC8A" w14:textId="0814DD30" w:rsidR="00F400F2" w:rsidRDefault="00F400F2" w:rsidP="00F400F2">
      <w:pPr>
        <w:pStyle w:val="ListParagraph"/>
        <w:numPr>
          <w:ilvl w:val="0"/>
          <w:numId w:val="19"/>
        </w:numPr>
        <w:rPr>
          <w:rFonts w:asciiTheme="majorHAnsi" w:eastAsiaTheme="majorEastAsia" w:hAnsiTheme="majorHAnsi" w:cstheme="majorBidi"/>
        </w:rPr>
      </w:pPr>
      <w:r>
        <w:rPr>
          <w:rFonts w:asciiTheme="majorHAnsi" w:eastAsiaTheme="majorEastAsia" w:hAnsiTheme="majorHAnsi" w:cstheme="majorBidi"/>
        </w:rPr>
        <w:t>Matplotlib</w:t>
      </w:r>
    </w:p>
    <w:p w14:paraId="7B50CC67" w14:textId="486D6EA3" w:rsidR="00F400F2" w:rsidRDefault="00F400F2" w:rsidP="00F400F2">
      <w:pPr>
        <w:ind w:firstLine="0"/>
      </w:pPr>
      <w:r w:rsidRPr="00F400F2">
        <w:t>Algorithm Used</w:t>
      </w:r>
      <w:r w:rsidR="00BB321F">
        <w:tab/>
      </w:r>
      <w:r w:rsidR="00481300">
        <w:tab/>
        <w:t xml:space="preserve"> </w:t>
      </w:r>
      <w:r w:rsidR="00BB321F">
        <w:rPr>
          <w:rFonts w:asciiTheme="majorHAnsi" w:eastAsiaTheme="majorEastAsia" w:hAnsiTheme="majorHAnsi" w:cstheme="majorBidi"/>
        </w:rPr>
        <w:t>-----------------------------------------------------------------</w:t>
      </w:r>
      <w:r w:rsidR="00481300">
        <w:rPr>
          <w:rFonts w:asciiTheme="majorHAnsi" w:eastAsiaTheme="majorEastAsia" w:hAnsiTheme="majorHAnsi" w:cstheme="majorBidi"/>
        </w:rPr>
        <w:t xml:space="preserve">    8</w:t>
      </w:r>
    </w:p>
    <w:p w14:paraId="086FF666" w14:textId="34D24A02" w:rsidR="00BB321F" w:rsidRDefault="00BB321F" w:rsidP="00BB321F">
      <w:pPr>
        <w:pStyle w:val="ListParagraph"/>
        <w:numPr>
          <w:ilvl w:val="0"/>
          <w:numId w:val="20"/>
        </w:numPr>
      </w:pPr>
      <w:r w:rsidRPr="00BB321F">
        <w:t>Linear Regression (sklearn)</w:t>
      </w:r>
    </w:p>
    <w:p w14:paraId="5592638E" w14:textId="580A738B" w:rsidR="00BB321F" w:rsidRDefault="00BB321F" w:rsidP="00BB321F">
      <w:pPr>
        <w:ind w:firstLine="0"/>
      </w:pPr>
      <w:r w:rsidRPr="00BB321F">
        <w:t>Regression Evaluation Metrics</w:t>
      </w:r>
      <w:r>
        <w:t xml:space="preserve"> </w:t>
      </w:r>
      <w:r w:rsidR="00481300">
        <w:rPr>
          <w:rFonts w:asciiTheme="majorHAnsi" w:eastAsiaTheme="majorEastAsia" w:hAnsiTheme="majorHAnsi" w:cstheme="majorBidi"/>
        </w:rPr>
        <w:t xml:space="preserve">  </w:t>
      </w:r>
      <w:r>
        <w:rPr>
          <w:rFonts w:asciiTheme="majorHAnsi" w:eastAsiaTheme="majorEastAsia" w:hAnsiTheme="majorHAnsi" w:cstheme="majorBidi"/>
        </w:rPr>
        <w:t>---------------------------------------------------------------</w:t>
      </w:r>
      <w:r w:rsidR="00481300">
        <w:rPr>
          <w:rFonts w:asciiTheme="majorHAnsi" w:eastAsiaTheme="majorEastAsia" w:hAnsiTheme="majorHAnsi" w:cstheme="majorBidi"/>
        </w:rPr>
        <w:t xml:space="preserve">    9</w:t>
      </w:r>
    </w:p>
    <w:p w14:paraId="0D6A2176" w14:textId="06F1378A" w:rsidR="00BB321F" w:rsidRDefault="00BB321F" w:rsidP="00BB321F">
      <w:pPr>
        <w:pStyle w:val="ListParagraph"/>
        <w:numPr>
          <w:ilvl w:val="0"/>
          <w:numId w:val="20"/>
        </w:numPr>
      </w:pPr>
      <w:r w:rsidRPr="00BB321F">
        <w:t>Mean Absolute Error (MAE)</w:t>
      </w:r>
    </w:p>
    <w:p w14:paraId="738B4B78" w14:textId="40712C91" w:rsidR="00BB321F" w:rsidRDefault="00BB321F" w:rsidP="00BB321F">
      <w:pPr>
        <w:pStyle w:val="ListParagraph"/>
        <w:numPr>
          <w:ilvl w:val="0"/>
          <w:numId w:val="20"/>
        </w:numPr>
      </w:pPr>
      <w:r w:rsidRPr="00BB321F">
        <w:t>Mean Squared Error (MSE)</w:t>
      </w:r>
    </w:p>
    <w:p w14:paraId="50C77BC2" w14:textId="1B4F4A20" w:rsidR="00BB321F" w:rsidRDefault="00BB321F" w:rsidP="00BB321F">
      <w:pPr>
        <w:pStyle w:val="ListParagraph"/>
        <w:numPr>
          <w:ilvl w:val="0"/>
          <w:numId w:val="20"/>
        </w:numPr>
      </w:pPr>
      <w:r w:rsidRPr="00BB321F">
        <w:t>Root Mean Squared Error (RMSE)</w:t>
      </w:r>
    </w:p>
    <w:p w14:paraId="723E01B9" w14:textId="62717CDD" w:rsidR="00BB321F" w:rsidRDefault="00BB321F" w:rsidP="00BB321F">
      <w:pPr>
        <w:ind w:firstLine="0"/>
        <w:rPr>
          <w:rFonts w:asciiTheme="majorHAnsi" w:eastAsiaTheme="majorEastAsia" w:hAnsiTheme="majorHAnsi" w:cstheme="majorBidi"/>
        </w:rPr>
      </w:pPr>
      <w:r w:rsidRPr="00BB321F">
        <w:t>Coefficient of determination</w:t>
      </w:r>
      <w:r>
        <w:tab/>
      </w:r>
      <w:r>
        <w:rPr>
          <w:rFonts w:asciiTheme="majorHAnsi" w:eastAsiaTheme="majorEastAsia" w:hAnsiTheme="majorHAnsi" w:cstheme="majorBidi"/>
        </w:rPr>
        <w:t>------------------------------------------------------------------</w:t>
      </w:r>
      <w:r w:rsidR="00481300">
        <w:rPr>
          <w:rFonts w:asciiTheme="majorHAnsi" w:eastAsiaTheme="majorEastAsia" w:hAnsiTheme="majorHAnsi" w:cstheme="majorBidi"/>
        </w:rPr>
        <w:t>-   10</w:t>
      </w:r>
    </w:p>
    <w:p w14:paraId="3DBBDDC1" w14:textId="3D81AC4D" w:rsidR="00481300" w:rsidRPr="00BB321F" w:rsidRDefault="00481300" w:rsidP="00BB321F">
      <w:pPr>
        <w:ind w:firstLine="0"/>
      </w:pPr>
      <w:r w:rsidRPr="00481300">
        <w:t>Bibliography</w:t>
      </w:r>
      <w:r>
        <w:tab/>
      </w:r>
      <w:r>
        <w:tab/>
      </w:r>
      <w:r>
        <w:tab/>
        <w:t>-------------------------------------------------------------------   11</w:t>
      </w:r>
    </w:p>
    <w:p w14:paraId="4BDB7A5A" w14:textId="77777777" w:rsidR="00BB321F" w:rsidRPr="00BB321F" w:rsidRDefault="00BB321F" w:rsidP="00BB321F">
      <w:pPr>
        <w:ind w:firstLine="0"/>
      </w:pPr>
    </w:p>
    <w:p w14:paraId="026DECFF" w14:textId="77777777" w:rsidR="00BB321F" w:rsidRPr="00BB321F" w:rsidRDefault="00BB321F" w:rsidP="00BB321F">
      <w:pPr>
        <w:ind w:firstLine="0"/>
      </w:pPr>
    </w:p>
    <w:p w14:paraId="64EF632D" w14:textId="77777777" w:rsidR="00F400F2" w:rsidRPr="00F400F2" w:rsidRDefault="00F400F2" w:rsidP="00F400F2">
      <w:pPr>
        <w:ind w:firstLine="0"/>
        <w:rPr>
          <w:rFonts w:asciiTheme="majorHAnsi" w:eastAsiaTheme="majorEastAsia" w:hAnsiTheme="majorHAnsi" w:cstheme="majorBidi"/>
        </w:rPr>
      </w:pPr>
    </w:p>
    <w:p w14:paraId="36CF7E8F" w14:textId="77777777" w:rsidR="00E81978" w:rsidRPr="00461C0F" w:rsidRDefault="00461C0F">
      <w:pPr>
        <w:pStyle w:val="SectionTitle"/>
        <w:rPr>
          <w:b/>
          <w:bCs/>
        </w:rPr>
      </w:pPr>
      <w:r w:rsidRPr="00461C0F">
        <w:rPr>
          <w:b/>
          <w:bCs/>
        </w:rPr>
        <w:lastRenderedPageBreak/>
        <w:t>ABSTRACT</w:t>
      </w:r>
    </w:p>
    <w:p w14:paraId="5136F284" w14:textId="53EF4E1C" w:rsidR="00E81978" w:rsidRDefault="001C1F5D" w:rsidP="003D78B0">
      <w:pPr>
        <w:pStyle w:val="NoSpacing"/>
        <w:jc w:val="both"/>
      </w:pPr>
      <w:r>
        <w:t xml:space="preserve">In this project, we were asked to experiment with a real-world dataset, and to explore how machine learning algorithms can be used to find the patterns in data. We were expected to gain experience using a common data-mining and machine learning library, Weka, and were expected to submit a report about the dataset and the algorithms used. After performing the required tasks on a dataset of my choice, herein lies my final report. </w:t>
      </w:r>
    </w:p>
    <w:p w14:paraId="44028A98" w14:textId="7A5B57A6" w:rsidR="00E81978" w:rsidRDefault="005D3A03" w:rsidP="003D78B0">
      <w:pPr>
        <w:jc w:val="both"/>
      </w:pPr>
      <w:r w:rsidRPr="00461C0F">
        <w:rPr>
          <w:rStyle w:val="Emphasis"/>
          <w:i w:val="0"/>
          <w:iCs w:val="0"/>
        </w:rPr>
        <w:t>Keywords</w:t>
      </w:r>
      <w:r>
        <w:t xml:space="preserve">:  </w:t>
      </w:r>
      <w:r w:rsidR="001C1F5D">
        <w:t>Machine Learning, Pattern Recognition, Classification, Supervised learning, Artificial Intelligence</w:t>
      </w:r>
    </w:p>
    <w:p w14:paraId="1D3E6B06" w14:textId="77777777" w:rsidR="001C1F5D" w:rsidRDefault="001C1F5D"/>
    <w:p w14:paraId="308BBE7D" w14:textId="35700047" w:rsidR="00E81978" w:rsidRPr="003166BC" w:rsidRDefault="007B0ED5">
      <w:pPr>
        <w:pStyle w:val="SectionTitle"/>
        <w:rPr>
          <w:b/>
          <w:bCs/>
        </w:rPr>
      </w:pPr>
      <w:sdt>
        <w:sdtPr>
          <w:rPr>
            <w:b/>
            <w:bCs/>
          </w:rPr>
          <w:alias w:val="Section title:"/>
          <w:tag w:val="Section title:"/>
          <w:id w:val="984196707"/>
          <w:placeholder>
            <w:docPart w:val="651A7B5536764B07B3653B5ACEE3054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C1F5D" w:rsidRPr="003166BC">
            <w:rPr>
              <w:b/>
              <w:bCs/>
            </w:rPr>
            <w:t>Machine Learning Mini Project</w:t>
          </w:r>
        </w:sdtContent>
      </w:sdt>
    </w:p>
    <w:p w14:paraId="7C179002" w14:textId="3C36ED0A" w:rsidR="00E81978" w:rsidRDefault="003166BC">
      <w:pPr>
        <w:rPr>
          <w:b/>
          <w:bCs/>
        </w:rPr>
      </w:pPr>
      <w:r w:rsidRPr="003166BC">
        <w:rPr>
          <w:b/>
          <w:bCs/>
        </w:rPr>
        <w:t>Introduction</w:t>
      </w:r>
      <w:r>
        <w:rPr>
          <w:b/>
          <w:bCs/>
        </w:rPr>
        <w:t>:</w:t>
      </w:r>
    </w:p>
    <w:p w14:paraId="223079E4" w14:textId="26DE75EC" w:rsidR="003166BC" w:rsidRDefault="003166BC" w:rsidP="003D78B0">
      <w:pPr>
        <w:jc w:val="both"/>
      </w:pPr>
      <w:r>
        <w:rPr>
          <w:b/>
          <w:bCs/>
        </w:rPr>
        <w:tab/>
      </w:r>
      <w:r>
        <w:t>Machine learning is a sub-domain of computer science which evolved from the study of pattern recognition in data, and also from the computational learning theory in artificial intelligence. It is the first-class ticket to most interesting careers in data analytics today. As data sources proliferate along with the computing power to process them, going straight to the data is one of the most straightforward ways to quickly gain insights and make predictions.</w:t>
      </w:r>
    </w:p>
    <w:p w14:paraId="3F5EB0DB" w14:textId="0B3AB616" w:rsidR="003166BC" w:rsidRDefault="003166BC" w:rsidP="003D78B0">
      <w:pPr>
        <w:jc w:val="both"/>
      </w:pPr>
      <w:r>
        <w:t>Machine Learning can be thought of as the study of a list of sub-problems, viz: decision making, clustering, classification, forecasting, deep-learning, inductive logic programming, support vector machines, reinforcement learning, similarity and metric learning, genetic algorithms, sparse dictionary learning, etc. Supervised learning, or classification is the machine learning task of inferring a function from a labeled data. In Supervised learning, we have a training set, and a test set. The training and test set consists of a set of examples consisting of input and output vectors, and the goal of the supervised learning algorithm is to infer a function that maps the input vector to the output vector with minimal error. In an optimal scenario, a model trained on a set of examples will classify an unseen example in a correct fashion, which requires the model to generalize from the training set in a reasonable way. In layman’s terms, supervised learning can be termed as the process of concept learning, where a brain is exposed to a set of inputs and result vectors and the brain learns the concept that relates said inputs to outputs. A wide array of supervised machine learning algorithms is available to the machine learning enthusiast, for example Neural Networks, Decision Trees, Support Vector Machines, Random Forest, Naïve Bayes Classifier, Bayes Net, Majority Classifier etc.</w:t>
      </w:r>
    </w:p>
    <w:p w14:paraId="63F6F2B0" w14:textId="77777777" w:rsidR="003166BC" w:rsidRPr="003166BC" w:rsidRDefault="003166BC">
      <w:pPr>
        <w:rPr>
          <w:b/>
          <w:bCs/>
        </w:rPr>
      </w:pPr>
    </w:p>
    <w:p w14:paraId="6ECE7B49" w14:textId="506FF8A8" w:rsidR="00355DCA" w:rsidRDefault="001412F5" w:rsidP="00C31D30">
      <w:pPr>
        <w:pStyle w:val="Heading3"/>
      </w:pPr>
      <w:r>
        <w:lastRenderedPageBreak/>
        <w:t>Purpose</w:t>
      </w:r>
      <w:r w:rsidR="003166BC">
        <w:t xml:space="preserve">: </w:t>
      </w:r>
    </w:p>
    <w:p w14:paraId="032A12AC" w14:textId="17B38AF5" w:rsidR="003166BC" w:rsidRDefault="003166BC" w:rsidP="003166BC">
      <w:r>
        <w:t xml:space="preserve">We have multiple featured data set, </w:t>
      </w:r>
    </w:p>
    <w:p w14:paraId="5DB52DDF" w14:textId="77777777" w:rsidR="002E7D34" w:rsidRDefault="003166BC" w:rsidP="003166BC">
      <w:r w:rsidRPr="003166BC">
        <w:t xml:space="preserve">Variables in order: </w:t>
      </w:r>
    </w:p>
    <w:p w14:paraId="11EEABB0" w14:textId="0FC0421E" w:rsidR="003166BC" w:rsidRDefault="003166BC" w:rsidP="002E7D34">
      <w:pPr>
        <w:pStyle w:val="ListParagraph"/>
        <w:numPr>
          <w:ilvl w:val="0"/>
          <w:numId w:val="16"/>
        </w:numPr>
      </w:pPr>
      <w:r w:rsidRPr="003166BC">
        <w:t xml:space="preserve">CRIM per capita crime rate by town </w:t>
      </w:r>
    </w:p>
    <w:p w14:paraId="43F78A10" w14:textId="77777777" w:rsidR="002E7D34" w:rsidRDefault="003166BC" w:rsidP="002E7D34">
      <w:pPr>
        <w:pStyle w:val="ListParagraph"/>
        <w:numPr>
          <w:ilvl w:val="0"/>
          <w:numId w:val="16"/>
        </w:numPr>
      </w:pPr>
      <w:r w:rsidRPr="003166BC">
        <w:t xml:space="preserve">ZN proportion of residential land zoned for lots over 25,000 sq.ft. </w:t>
      </w:r>
    </w:p>
    <w:p w14:paraId="46A8FC74" w14:textId="77777777" w:rsidR="002E7D34" w:rsidRDefault="003166BC" w:rsidP="002E7D34">
      <w:pPr>
        <w:pStyle w:val="ListParagraph"/>
        <w:numPr>
          <w:ilvl w:val="0"/>
          <w:numId w:val="16"/>
        </w:numPr>
      </w:pPr>
      <w:r w:rsidRPr="003166BC">
        <w:t xml:space="preserve">INDUS proportion of non-retail business acres per town </w:t>
      </w:r>
    </w:p>
    <w:p w14:paraId="321160B6" w14:textId="77777777" w:rsidR="002E7D34" w:rsidRDefault="003166BC" w:rsidP="002E7D34">
      <w:pPr>
        <w:pStyle w:val="ListParagraph"/>
        <w:numPr>
          <w:ilvl w:val="0"/>
          <w:numId w:val="16"/>
        </w:numPr>
      </w:pPr>
      <w:r w:rsidRPr="003166BC">
        <w:t xml:space="preserve">CHAS Charles River dummy variable (= 1 if tract bounds river; 0 otherwise) </w:t>
      </w:r>
    </w:p>
    <w:p w14:paraId="2F0EA0C2" w14:textId="77777777" w:rsidR="002E7D34" w:rsidRDefault="003166BC" w:rsidP="002E7D34">
      <w:pPr>
        <w:pStyle w:val="ListParagraph"/>
        <w:numPr>
          <w:ilvl w:val="0"/>
          <w:numId w:val="16"/>
        </w:numPr>
      </w:pPr>
      <w:r w:rsidRPr="003166BC">
        <w:t xml:space="preserve">NOX nitric oxides concentration (parts per 10 million) </w:t>
      </w:r>
    </w:p>
    <w:p w14:paraId="4E149255" w14:textId="77777777" w:rsidR="002E7D34" w:rsidRDefault="003166BC" w:rsidP="002E7D34">
      <w:pPr>
        <w:pStyle w:val="ListParagraph"/>
        <w:numPr>
          <w:ilvl w:val="0"/>
          <w:numId w:val="16"/>
        </w:numPr>
      </w:pPr>
      <w:r w:rsidRPr="003166BC">
        <w:t xml:space="preserve">RM average number of rooms per dwelling </w:t>
      </w:r>
    </w:p>
    <w:p w14:paraId="2F153D13" w14:textId="77777777" w:rsidR="002E7D34" w:rsidRDefault="003166BC" w:rsidP="002E7D34">
      <w:pPr>
        <w:pStyle w:val="ListParagraph"/>
        <w:numPr>
          <w:ilvl w:val="0"/>
          <w:numId w:val="16"/>
        </w:numPr>
      </w:pPr>
      <w:r w:rsidRPr="003166BC">
        <w:t xml:space="preserve">AGE proportion of owner-occupied units built prior to 1940 </w:t>
      </w:r>
    </w:p>
    <w:p w14:paraId="6889AD09" w14:textId="6CF7D2E0" w:rsidR="002E7D34" w:rsidRDefault="003166BC" w:rsidP="002E7D34">
      <w:pPr>
        <w:pStyle w:val="ListParagraph"/>
        <w:numPr>
          <w:ilvl w:val="0"/>
          <w:numId w:val="16"/>
        </w:numPr>
      </w:pPr>
      <w:r w:rsidRPr="003166BC">
        <w:t xml:space="preserve">DIS weighted distances to five Boston employment </w:t>
      </w:r>
      <w:r w:rsidR="002E7D34" w:rsidRPr="003166BC">
        <w:t>Centre’s</w:t>
      </w:r>
      <w:r w:rsidRPr="003166BC">
        <w:t xml:space="preserve"> </w:t>
      </w:r>
    </w:p>
    <w:p w14:paraId="5A4395D0" w14:textId="77777777" w:rsidR="002E7D34" w:rsidRDefault="003166BC" w:rsidP="002E7D34">
      <w:pPr>
        <w:pStyle w:val="ListParagraph"/>
        <w:numPr>
          <w:ilvl w:val="0"/>
          <w:numId w:val="16"/>
        </w:numPr>
      </w:pPr>
      <w:r w:rsidRPr="003166BC">
        <w:t xml:space="preserve">RAD index of accessibility to radial highways </w:t>
      </w:r>
    </w:p>
    <w:p w14:paraId="72592A0B" w14:textId="77777777" w:rsidR="002E7D34" w:rsidRDefault="003166BC" w:rsidP="002E7D34">
      <w:pPr>
        <w:pStyle w:val="ListParagraph"/>
        <w:numPr>
          <w:ilvl w:val="0"/>
          <w:numId w:val="16"/>
        </w:numPr>
      </w:pPr>
      <w:r w:rsidRPr="003166BC">
        <w:t xml:space="preserve">TAX full-value property-tax rate per $10,000 </w:t>
      </w:r>
    </w:p>
    <w:p w14:paraId="0CE98B78" w14:textId="0521975F" w:rsidR="002E7D34" w:rsidRDefault="003166BC" w:rsidP="002E7D34">
      <w:pPr>
        <w:pStyle w:val="ListParagraph"/>
        <w:numPr>
          <w:ilvl w:val="0"/>
          <w:numId w:val="16"/>
        </w:numPr>
      </w:pPr>
      <w:r w:rsidRPr="003166BC">
        <w:t xml:space="preserve">PTRATIO pupil-teacher ratio by town B 1000(Bk - </w:t>
      </w:r>
      <w:r w:rsidR="002E7D34" w:rsidRPr="003166BC">
        <w:t>0.63) ^</w:t>
      </w:r>
      <w:r w:rsidRPr="003166BC">
        <w:t>2 where Bk is the proportion of blacks by town</w:t>
      </w:r>
    </w:p>
    <w:p w14:paraId="47E711CE" w14:textId="054806D7" w:rsidR="002E7D34" w:rsidRDefault="003166BC" w:rsidP="002E7D34">
      <w:pPr>
        <w:pStyle w:val="ListParagraph"/>
        <w:numPr>
          <w:ilvl w:val="0"/>
          <w:numId w:val="16"/>
        </w:numPr>
      </w:pPr>
      <w:r w:rsidRPr="003166BC">
        <w:t xml:space="preserve">LSTAT % lower status of the population </w:t>
      </w:r>
    </w:p>
    <w:p w14:paraId="5DE69EFC" w14:textId="1E846F98" w:rsidR="003166BC" w:rsidRDefault="003166BC" w:rsidP="002E7D34">
      <w:pPr>
        <w:pStyle w:val="ListParagraph"/>
        <w:numPr>
          <w:ilvl w:val="0"/>
          <w:numId w:val="16"/>
        </w:numPr>
      </w:pPr>
      <w:r w:rsidRPr="003166BC">
        <w:t>MEDV Median value of owner-occupied homes in $1000's</w:t>
      </w:r>
    </w:p>
    <w:p w14:paraId="59B9EB11" w14:textId="09AEE301" w:rsidR="002E7D34" w:rsidRDefault="002E7D34" w:rsidP="002E7D34">
      <w:r>
        <w:t>Using these features, we have to predict the prices of the houses.</w:t>
      </w:r>
    </w:p>
    <w:p w14:paraId="7E9EFF13" w14:textId="77777777" w:rsidR="002E7D34" w:rsidRPr="003166BC" w:rsidRDefault="002E7D34" w:rsidP="002E7D34"/>
    <w:p w14:paraId="35995744" w14:textId="6DA676E8" w:rsidR="00355DCA" w:rsidRDefault="001412F5" w:rsidP="001412F5">
      <w:pPr>
        <w:pStyle w:val="Heading3"/>
      </w:pPr>
      <w:r w:rsidRPr="001412F5">
        <w:t>Configuration:</w:t>
      </w:r>
    </w:p>
    <w:p w14:paraId="56B5A1DF" w14:textId="72A332B9" w:rsidR="00E81978" w:rsidRDefault="001412F5" w:rsidP="001412F5">
      <w:r>
        <w:tab/>
      </w:r>
      <w:hyperlink r:id="rId10" w:history="1">
        <w:r w:rsidRPr="00510D61">
          <w:rPr>
            <w:rStyle w:val="Hyperlink"/>
          </w:rPr>
          <w:t>https://jupyter.org/install</w:t>
        </w:r>
      </w:hyperlink>
    </w:p>
    <w:p w14:paraId="79DDE069" w14:textId="77777777" w:rsidR="001412F5" w:rsidRPr="001412F5" w:rsidRDefault="001412F5" w:rsidP="001412F5"/>
    <w:p w14:paraId="110FD483" w14:textId="6320CD6F" w:rsidR="00355DCA" w:rsidRDefault="002714A6" w:rsidP="00C31D30">
      <w:pPr>
        <w:pStyle w:val="Heading5"/>
        <w:rPr>
          <w:b/>
          <w:bCs/>
          <w:i w:val="0"/>
          <w:iCs w:val="0"/>
        </w:rPr>
      </w:pPr>
      <w:r>
        <w:rPr>
          <w:b/>
          <w:bCs/>
          <w:i w:val="0"/>
          <w:iCs w:val="0"/>
        </w:rPr>
        <w:lastRenderedPageBreak/>
        <w:t>Library Required:</w:t>
      </w:r>
    </w:p>
    <w:p w14:paraId="7C760618" w14:textId="6CA84955" w:rsidR="002714A6" w:rsidRPr="002714A6" w:rsidRDefault="002714A6" w:rsidP="003D78B0">
      <w:pPr>
        <w:pStyle w:val="ListParagraph"/>
        <w:numPr>
          <w:ilvl w:val="0"/>
          <w:numId w:val="17"/>
        </w:numPr>
        <w:jc w:val="both"/>
      </w:pPr>
      <w:r w:rsidRPr="002714A6">
        <w:rPr>
          <w:b/>
          <w:bCs/>
        </w:rPr>
        <w:t xml:space="preserve">NumPy: </w:t>
      </w:r>
      <w:r w:rsidRPr="002714A6">
        <w:t>Numpy is most suitable for performing basic numerical computations such as mean, median, range, etc. Alongside, it also supports the creation of multi-dimensional arrays.</w:t>
      </w:r>
    </w:p>
    <w:p w14:paraId="487FBAA1" w14:textId="2DDCBF6F" w:rsidR="002714A6" w:rsidRPr="002714A6" w:rsidRDefault="002714A6" w:rsidP="003D78B0">
      <w:pPr>
        <w:pStyle w:val="ListParagraph"/>
        <w:numPr>
          <w:ilvl w:val="0"/>
          <w:numId w:val="17"/>
        </w:numPr>
        <w:jc w:val="both"/>
        <w:rPr>
          <w:b/>
          <w:bCs/>
        </w:rPr>
      </w:pPr>
      <w:r w:rsidRPr="002714A6">
        <w:rPr>
          <w:b/>
          <w:bCs/>
        </w:rPr>
        <w:t>Pandas:</w:t>
      </w:r>
      <w:r w:rsidR="009D02E4" w:rsidRPr="009D02E4">
        <w:t xml:space="preserve"> Pandas is best at handling tabular data sets comprising different variable types (integer, float, double, etc.). In addition, the </w:t>
      </w:r>
      <w:proofErr w:type="gramStart"/>
      <w:r w:rsidR="009D02E4" w:rsidRPr="009D02E4">
        <w:t>pandas</w:t>
      </w:r>
      <w:proofErr w:type="gramEnd"/>
      <w:r w:rsidR="009D02E4" w:rsidRPr="009D02E4">
        <w:t xml:space="preserve"> library can also be used to perform even the most naive of tasks such as loading data or doing feature engineering on time series data</w:t>
      </w:r>
      <w:r w:rsidR="009D02E4">
        <w:rPr>
          <w:b/>
          <w:bCs/>
        </w:rPr>
        <w:t>.</w:t>
      </w:r>
    </w:p>
    <w:p w14:paraId="228B90D3" w14:textId="35DD7D2F" w:rsidR="002714A6" w:rsidRPr="002714A6" w:rsidRDefault="002714A6" w:rsidP="003D78B0">
      <w:pPr>
        <w:pStyle w:val="ListParagraph"/>
        <w:numPr>
          <w:ilvl w:val="0"/>
          <w:numId w:val="17"/>
        </w:numPr>
        <w:jc w:val="both"/>
        <w:rPr>
          <w:b/>
          <w:bCs/>
        </w:rPr>
      </w:pPr>
      <w:r w:rsidRPr="002714A6">
        <w:rPr>
          <w:b/>
          <w:bCs/>
        </w:rPr>
        <w:t>Seaborn:</w:t>
      </w:r>
      <w:r w:rsidR="009D02E4" w:rsidRPr="009D02E4">
        <w:t xml:space="preserve"> Seaborn is a Python data visualization library based on matplotlib. It provides a high-level interface for drawing attractive and informative statistical graphics.</w:t>
      </w:r>
    </w:p>
    <w:p w14:paraId="3A04338A" w14:textId="0C3E1802" w:rsidR="002714A6" w:rsidRPr="002714A6" w:rsidRDefault="002714A6" w:rsidP="003D78B0">
      <w:pPr>
        <w:pStyle w:val="ListParagraph"/>
        <w:numPr>
          <w:ilvl w:val="0"/>
          <w:numId w:val="17"/>
        </w:numPr>
        <w:jc w:val="both"/>
        <w:rPr>
          <w:b/>
          <w:bCs/>
        </w:rPr>
      </w:pPr>
      <w:r w:rsidRPr="002714A6">
        <w:rPr>
          <w:b/>
          <w:bCs/>
        </w:rPr>
        <w:t>Matplotlib:</w:t>
      </w:r>
      <w:r w:rsidR="009D02E4" w:rsidRPr="009D02E4">
        <w:t xml:space="preserve"> Matplotlib is an amazing visualization library in Python for 2D plots of arrays. Matplotlib is a multi-platform data visualization library built on NumPy arrays and designed to work with the broader SciPy stack.</w:t>
      </w:r>
    </w:p>
    <w:p w14:paraId="0F539AA9" w14:textId="4EB9E575" w:rsidR="002714A6" w:rsidRPr="00EB5748" w:rsidRDefault="002714A6" w:rsidP="003D78B0">
      <w:pPr>
        <w:pStyle w:val="ListParagraph"/>
        <w:numPr>
          <w:ilvl w:val="0"/>
          <w:numId w:val="17"/>
        </w:numPr>
        <w:jc w:val="both"/>
        <w:rPr>
          <w:b/>
          <w:bCs/>
        </w:rPr>
      </w:pPr>
      <w:r w:rsidRPr="002714A6">
        <w:rPr>
          <w:b/>
          <w:bCs/>
        </w:rPr>
        <w:t>Sklerrn:</w:t>
      </w:r>
      <w:r w:rsidR="009D02E4" w:rsidRPr="009D02E4">
        <w:t xml:space="preserve"> The sklearn library contains a lot of efficient tools for machine learning and statistical modeling including classification, regression, clustering and dimensionality reduction. Please note that sklearn is used to build machine learning models.</w:t>
      </w:r>
    </w:p>
    <w:p w14:paraId="4CA4ABB2" w14:textId="158FEE12" w:rsidR="00EB5748" w:rsidRDefault="00EB5748" w:rsidP="00EB5748">
      <w:pPr>
        <w:pStyle w:val="ListParagraph"/>
        <w:ind w:left="1440"/>
        <w:rPr>
          <w:b/>
          <w:bCs/>
        </w:rPr>
      </w:pPr>
    </w:p>
    <w:p w14:paraId="4DACDE0A" w14:textId="77777777" w:rsidR="00EB5748" w:rsidRDefault="00EB5748">
      <w:pPr>
        <w:rPr>
          <w:b/>
          <w:bCs/>
        </w:rPr>
      </w:pPr>
      <w:r>
        <w:rPr>
          <w:b/>
          <w:bCs/>
        </w:rPr>
        <w:br w:type="page"/>
      </w:r>
    </w:p>
    <w:p w14:paraId="594ABAB7" w14:textId="77777777" w:rsidR="00EB5748" w:rsidRDefault="00EB5748" w:rsidP="00EB5748">
      <w:pPr>
        <w:ind w:left="720" w:firstLine="0"/>
        <w:rPr>
          <w:b/>
          <w:bCs/>
        </w:rPr>
      </w:pPr>
      <w:r>
        <w:rPr>
          <w:b/>
          <w:bCs/>
        </w:rPr>
        <w:lastRenderedPageBreak/>
        <w:t>Algorithm Used:</w:t>
      </w:r>
    </w:p>
    <w:p w14:paraId="677941B4" w14:textId="7E54C00A" w:rsidR="00EB5748" w:rsidRDefault="00EB5748" w:rsidP="00EB5748">
      <w:pPr>
        <w:pStyle w:val="ListParagraph"/>
        <w:numPr>
          <w:ilvl w:val="0"/>
          <w:numId w:val="18"/>
        </w:numPr>
        <w:rPr>
          <w:b/>
          <w:bCs/>
        </w:rPr>
      </w:pPr>
      <w:r w:rsidRPr="00EB5748">
        <w:rPr>
          <w:b/>
          <w:bCs/>
        </w:rPr>
        <w:t>Linear Regression (sklearn):</w:t>
      </w:r>
    </w:p>
    <w:p w14:paraId="14584B3A" w14:textId="006A655C" w:rsidR="00EB5748" w:rsidRDefault="00EB5748" w:rsidP="00EB5748">
      <w:pPr>
        <w:pStyle w:val="ListParagraph"/>
        <w:ind w:left="2160"/>
        <w:rPr>
          <w:bCs/>
          <w:color w:val="808080" w:themeColor="accent4"/>
          <w14:textOutline w14:w="0" w14:cap="flat" w14:cmpd="sng" w14:algn="ctr">
            <w14:noFill/>
            <w14:prstDash w14:val="solid"/>
            <w14:round/>
          </w14:textOutline>
          <w14:props3d w14:extrusionH="57150" w14:contourW="0" w14:prstMaterial="softEdge">
            <w14:bevelT w14:w="25400" w14:h="38100" w14:prst="circle"/>
          </w14:props3d>
        </w:rPr>
      </w:pPr>
      <w:r w:rsidRPr="00245B9B">
        <w:rPr>
          <w:bCs/>
          <w:color w:val="808080" w:themeColor="accent4"/>
          <w14:textOutline w14:w="0" w14:cap="flat" w14:cmpd="sng" w14:algn="ctr">
            <w14:noFill/>
            <w14:prstDash w14:val="solid"/>
            <w14:round/>
          </w14:textOutline>
          <w14:props3d w14:extrusionH="57150" w14:contourW="0" w14:prstMaterial="softEdge">
            <w14:bevelT w14:w="25400" w14:h="38100" w14:prst="circle"/>
          </w14:props3d>
        </w:rPr>
        <w:t>what is regression? and how its work?</w:t>
      </w:r>
    </w:p>
    <w:p w14:paraId="63A46272" w14:textId="6B007AE3" w:rsidR="00245B9B" w:rsidRDefault="00245B9B" w:rsidP="003D78B0">
      <w:pPr>
        <w:pStyle w:val="ListParagraph"/>
        <w:ind w:left="2160"/>
        <w:jc w:val="both"/>
      </w:pPr>
      <w:r w:rsidRPr="00245B9B">
        <w:t xml:space="preserve">Regression is a parametric technique used to predict continuous (dependent) variable given a set of independent variables. It is parametric in nature because it makes certain assumptions (discussed next) based on the data set. If the data set follows those assumptions, regression gives incredible results. </w:t>
      </w:r>
    </w:p>
    <w:p w14:paraId="1FF4B098" w14:textId="35B1ED84" w:rsidR="00245B9B" w:rsidRDefault="00245B9B" w:rsidP="00EB5748">
      <w:pPr>
        <w:pStyle w:val="ListParagraph"/>
        <w:ind w:left="2160"/>
        <w:rPr>
          <w:rFonts w:eastAsia="MS Mincho"/>
          <w:b/>
          <w:bCs/>
        </w:rPr>
      </w:pPr>
      <w:r>
        <w:tab/>
      </w:r>
      <w:r>
        <w:tab/>
      </w:r>
      <w:r w:rsidRPr="00245B9B">
        <w:rPr>
          <w:rFonts w:hint="eastAsia"/>
          <w:b/>
          <w:bCs/>
        </w:rPr>
        <w:t xml:space="preserve">Y = </w:t>
      </w:r>
      <w:r w:rsidRPr="00245B9B">
        <w:rPr>
          <w:rFonts w:hint="eastAsia"/>
          <w:b/>
          <w:bCs/>
        </w:rPr>
        <w:t>β</w:t>
      </w:r>
      <w:r w:rsidRPr="00245B9B">
        <w:rPr>
          <w:rFonts w:hint="eastAsia"/>
          <w:b/>
          <w:bCs/>
        </w:rPr>
        <w:t xml:space="preserve">o + </w:t>
      </w:r>
      <w:r w:rsidRPr="00245B9B">
        <w:rPr>
          <w:rFonts w:hint="eastAsia"/>
          <w:b/>
          <w:bCs/>
        </w:rPr>
        <w:t>β</w:t>
      </w:r>
      <w:r w:rsidRPr="00245B9B">
        <w:rPr>
          <w:rFonts w:hint="eastAsia"/>
          <w:b/>
          <w:bCs/>
        </w:rPr>
        <w:t xml:space="preserve">1X + </w:t>
      </w:r>
      <w:r w:rsidRPr="00245B9B">
        <w:rPr>
          <w:rFonts w:hint="eastAsia"/>
          <w:b/>
          <w:bCs/>
        </w:rPr>
        <w:t>∈</w:t>
      </w:r>
    </w:p>
    <w:p w14:paraId="41DE5DAC" w14:textId="77777777" w:rsidR="00245B9B" w:rsidRPr="00245B9B" w:rsidRDefault="00245B9B" w:rsidP="00245B9B">
      <w:pPr>
        <w:pStyle w:val="ListParagraph"/>
        <w:ind w:left="2160"/>
        <w:rPr>
          <w:rFonts w:eastAsia="MS Mincho"/>
        </w:rPr>
      </w:pPr>
      <w:r w:rsidRPr="00245B9B">
        <w:rPr>
          <w:rFonts w:eastAsia="MS Mincho"/>
        </w:rPr>
        <w:t>where, Y - Dependent variable</w:t>
      </w:r>
    </w:p>
    <w:p w14:paraId="0ABC6641" w14:textId="77777777" w:rsidR="00245B9B" w:rsidRPr="00245B9B" w:rsidRDefault="00245B9B" w:rsidP="00245B9B">
      <w:pPr>
        <w:pStyle w:val="ListParagraph"/>
        <w:ind w:left="2160"/>
        <w:rPr>
          <w:rFonts w:eastAsia="MS Mincho"/>
        </w:rPr>
      </w:pPr>
      <w:r w:rsidRPr="00245B9B">
        <w:rPr>
          <w:rFonts w:eastAsia="MS Mincho"/>
        </w:rPr>
        <w:t>X - Independent variable</w:t>
      </w:r>
    </w:p>
    <w:p w14:paraId="78AB8C20" w14:textId="77777777" w:rsidR="00245B9B" w:rsidRPr="00245B9B" w:rsidRDefault="00245B9B" w:rsidP="00245B9B">
      <w:pPr>
        <w:pStyle w:val="ListParagraph"/>
        <w:ind w:left="2160"/>
        <w:rPr>
          <w:rFonts w:eastAsia="MS Mincho"/>
        </w:rPr>
      </w:pPr>
      <w:r w:rsidRPr="00245B9B">
        <w:rPr>
          <w:rFonts w:eastAsia="MS Mincho"/>
        </w:rPr>
        <w:t>βo - Intercept</w:t>
      </w:r>
    </w:p>
    <w:p w14:paraId="682B9086" w14:textId="77777777" w:rsidR="00245B9B" w:rsidRPr="00245B9B" w:rsidRDefault="00245B9B" w:rsidP="00245B9B">
      <w:pPr>
        <w:pStyle w:val="ListParagraph"/>
        <w:ind w:left="2160"/>
        <w:rPr>
          <w:rFonts w:eastAsia="MS Mincho"/>
        </w:rPr>
      </w:pPr>
      <w:r w:rsidRPr="00245B9B">
        <w:rPr>
          <w:rFonts w:eastAsia="MS Mincho"/>
        </w:rPr>
        <w:t>β1 - Slope</w:t>
      </w:r>
    </w:p>
    <w:p w14:paraId="17904637" w14:textId="6B683C52" w:rsidR="001807B9" w:rsidRDefault="00245B9B" w:rsidP="001807B9">
      <w:pPr>
        <w:pStyle w:val="ListParagraph"/>
        <w:ind w:left="2160"/>
        <w:rPr>
          <w:rFonts w:eastAsia="MS Mincho"/>
        </w:rPr>
      </w:pPr>
      <w:r w:rsidRPr="00245B9B">
        <w:rPr>
          <w:rFonts w:eastAsia="MS Mincho" w:hint="eastAsia"/>
        </w:rPr>
        <w:t>∈</w:t>
      </w:r>
      <w:r w:rsidRPr="00245B9B">
        <w:rPr>
          <w:rFonts w:eastAsia="MS Mincho" w:hint="eastAsia"/>
        </w:rPr>
        <w:t xml:space="preserve"> - Err</w:t>
      </w:r>
      <w:r w:rsidR="001807B9">
        <w:rPr>
          <w:rFonts w:eastAsia="MS Mincho"/>
        </w:rPr>
        <w:t>or</w:t>
      </w:r>
    </w:p>
    <w:p w14:paraId="18DF153F" w14:textId="42EC7673" w:rsidR="001807B9" w:rsidRPr="001807B9" w:rsidRDefault="001807B9" w:rsidP="001807B9">
      <w:pPr>
        <w:rPr>
          <w:rFonts w:eastAsia="MS Mincho"/>
        </w:rPr>
      </w:pPr>
      <w:r>
        <w:rPr>
          <w:rFonts w:eastAsia="MS Mincho"/>
        </w:rPr>
        <w:tab/>
      </w:r>
      <w:r>
        <w:rPr>
          <w:noProof/>
        </w:rPr>
        <w:drawing>
          <wp:inline distT="0" distB="0" distL="0" distR="0" wp14:anchorId="0488E2B0" wp14:editId="180A5443">
            <wp:extent cx="3891516" cy="2238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418" cy="2240620"/>
                    </a:xfrm>
                    <a:prstGeom prst="rect">
                      <a:avLst/>
                    </a:prstGeom>
                  </pic:spPr>
                </pic:pic>
              </a:graphicData>
            </a:graphic>
          </wp:inline>
        </w:drawing>
      </w:r>
    </w:p>
    <w:p w14:paraId="7F69A96C" w14:textId="58B50D30" w:rsidR="0076335E" w:rsidRDefault="0076335E" w:rsidP="00085896">
      <w:pPr>
        <w:rPr>
          <w:rFonts w:eastAsia="MS Mincho"/>
        </w:rPr>
      </w:pPr>
      <w:r>
        <w:rPr>
          <w:rFonts w:eastAsia="MS Mincho"/>
        </w:rPr>
        <w:tab/>
      </w:r>
    </w:p>
    <w:p w14:paraId="5A5B87FF" w14:textId="77777777" w:rsidR="00A42E9D" w:rsidRDefault="00A42E9D" w:rsidP="0076335E">
      <w:pPr>
        <w:ind w:left="720" w:firstLine="0"/>
        <w:rPr>
          <w:b/>
          <w:bCs/>
        </w:rPr>
      </w:pPr>
    </w:p>
    <w:p w14:paraId="7DBE2535" w14:textId="6B594290" w:rsidR="0076335E" w:rsidRDefault="0076335E" w:rsidP="0076335E">
      <w:pPr>
        <w:ind w:left="720" w:firstLine="0"/>
        <w:rPr>
          <w:b/>
          <w:bCs/>
        </w:rPr>
      </w:pPr>
      <w:r w:rsidRPr="0076335E">
        <w:rPr>
          <w:b/>
          <w:bCs/>
        </w:rPr>
        <w:t>Regression Evaluation Metrics</w:t>
      </w:r>
      <w:r>
        <w:rPr>
          <w:b/>
          <w:bCs/>
        </w:rPr>
        <w:t>:</w:t>
      </w:r>
    </w:p>
    <w:p w14:paraId="0506B170" w14:textId="4B27D243" w:rsidR="0076335E" w:rsidRPr="0076335E" w:rsidRDefault="0076335E" w:rsidP="0076335E">
      <w:pPr>
        <w:ind w:left="720" w:firstLine="0"/>
      </w:pPr>
      <w:r w:rsidRPr="0076335E">
        <w:lastRenderedPageBreak/>
        <w:t>Here are three common evaluation metrics for regression problems:</w:t>
      </w:r>
    </w:p>
    <w:p w14:paraId="0E4806C0" w14:textId="74B04A29" w:rsidR="0076335E" w:rsidRPr="0076335E" w:rsidRDefault="0076335E" w:rsidP="003D78B0">
      <w:pPr>
        <w:pStyle w:val="ListParagraph"/>
        <w:numPr>
          <w:ilvl w:val="0"/>
          <w:numId w:val="18"/>
        </w:numPr>
        <w:jc w:val="both"/>
      </w:pPr>
      <w:r w:rsidRPr="0076335E">
        <w:rPr>
          <w:b/>
          <w:bCs/>
        </w:rPr>
        <w:t>Mean Absolute Error (MAE</w:t>
      </w:r>
      <w:r w:rsidRPr="0076335E">
        <w:t>)</w:t>
      </w:r>
      <w:r w:rsidRPr="0076335E">
        <w:rPr>
          <w:b/>
          <w:bCs/>
        </w:rPr>
        <w:t xml:space="preserve">: </w:t>
      </w:r>
      <w:r w:rsidRPr="0076335E">
        <w:t>is the mean of the absolute value of the errors:</w:t>
      </w:r>
    </w:p>
    <w:p w14:paraId="5E5B03C3" w14:textId="02439DF4" w:rsidR="0076335E" w:rsidRDefault="0076335E" w:rsidP="0076335E">
      <w:pPr>
        <w:ind w:left="720" w:firstLine="0"/>
        <w:rPr>
          <w:b/>
          <w:bCs/>
        </w:rPr>
      </w:pPr>
      <w:r>
        <w:rPr>
          <w:b/>
          <w:bCs/>
        </w:rPr>
        <w:tab/>
      </w:r>
      <w:r>
        <w:rPr>
          <w:b/>
          <w:bCs/>
        </w:rPr>
        <w:tab/>
      </w:r>
      <w:r>
        <w:rPr>
          <w:b/>
          <w:bCs/>
        </w:rPr>
        <w:tab/>
      </w:r>
      <w:r>
        <w:rPr>
          <w:noProof/>
        </w:rPr>
        <w:drawing>
          <wp:inline distT="0" distB="0" distL="0" distR="0" wp14:anchorId="6C98237F" wp14:editId="3D2B2300">
            <wp:extent cx="1501059" cy="623644"/>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4592" cy="645885"/>
                    </a:xfrm>
                    <a:prstGeom prst="rect">
                      <a:avLst/>
                    </a:prstGeom>
                  </pic:spPr>
                </pic:pic>
              </a:graphicData>
            </a:graphic>
          </wp:inline>
        </w:drawing>
      </w:r>
    </w:p>
    <w:p w14:paraId="770F3849" w14:textId="74DABAFD" w:rsidR="008200FB" w:rsidRPr="008200FB" w:rsidRDefault="008200FB" w:rsidP="003D78B0">
      <w:pPr>
        <w:pStyle w:val="ListParagraph"/>
        <w:numPr>
          <w:ilvl w:val="0"/>
          <w:numId w:val="18"/>
        </w:numPr>
        <w:jc w:val="both"/>
        <w:rPr>
          <w:b/>
          <w:bCs/>
        </w:rPr>
      </w:pPr>
      <w:r w:rsidRPr="008200FB">
        <w:rPr>
          <w:b/>
          <w:bCs/>
        </w:rPr>
        <w:t>Mean Squared Error (MSE)</w:t>
      </w:r>
      <w:r>
        <w:rPr>
          <w:b/>
          <w:bCs/>
        </w:rPr>
        <w:t xml:space="preserve">: </w:t>
      </w:r>
      <w:r w:rsidRPr="008200FB">
        <w:t>is the mean of the squared errors:</w:t>
      </w:r>
    </w:p>
    <w:p w14:paraId="0125BD89" w14:textId="671DA2B0" w:rsidR="008200FB" w:rsidRPr="008200FB" w:rsidRDefault="008200FB" w:rsidP="008200FB">
      <w:pPr>
        <w:pStyle w:val="ListParagraph"/>
        <w:ind w:left="2880"/>
        <w:rPr>
          <w:b/>
          <w:bCs/>
        </w:rPr>
      </w:pPr>
      <w:r>
        <w:rPr>
          <w:noProof/>
        </w:rPr>
        <w:drawing>
          <wp:inline distT="0" distB="0" distL="0" distR="0" wp14:anchorId="5CD23D52" wp14:editId="1EFDF468">
            <wp:extent cx="1623237" cy="64111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1994" cy="656421"/>
                    </a:xfrm>
                    <a:prstGeom prst="rect">
                      <a:avLst/>
                    </a:prstGeom>
                  </pic:spPr>
                </pic:pic>
              </a:graphicData>
            </a:graphic>
          </wp:inline>
        </w:drawing>
      </w:r>
    </w:p>
    <w:p w14:paraId="54F6EBF0" w14:textId="76F73976" w:rsidR="008200FB" w:rsidRDefault="008200FB" w:rsidP="003D78B0">
      <w:pPr>
        <w:pStyle w:val="ListParagraph"/>
        <w:numPr>
          <w:ilvl w:val="0"/>
          <w:numId w:val="18"/>
        </w:numPr>
        <w:jc w:val="both"/>
      </w:pPr>
      <w:r w:rsidRPr="008200FB">
        <w:rPr>
          <w:b/>
          <w:bCs/>
        </w:rPr>
        <w:t>Root Mean Squared Error (RMSE)</w:t>
      </w:r>
      <w:r>
        <w:rPr>
          <w:b/>
          <w:bCs/>
        </w:rPr>
        <w:t>:</w:t>
      </w:r>
      <w:r w:rsidRPr="008200FB">
        <w:rPr>
          <w:b/>
          <w:bCs/>
        </w:rPr>
        <w:t xml:space="preserve"> </w:t>
      </w:r>
      <w:r w:rsidRPr="008200FB">
        <w:t>is the square root of the mean of the squared errors:</w:t>
      </w:r>
    </w:p>
    <w:p w14:paraId="056469EB" w14:textId="41A91453" w:rsidR="008200FB" w:rsidRDefault="008200FB" w:rsidP="008200FB">
      <w:pPr>
        <w:pStyle w:val="ListParagraph"/>
        <w:ind w:left="2880"/>
      </w:pPr>
      <w:r>
        <w:rPr>
          <w:noProof/>
        </w:rPr>
        <w:drawing>
          <wp:inline distT="0" distB="0" distL="0" distR="0" wp14:anchorId="363C94E6" wp14:editId="76A8B808">
            <wp:extent cx="1977656" cy="814705"/>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6996" cy="822672"/>
                    </a:xfrm>
                    <a:prstGeom prst="rect">
                      <a:avLst/>
                    </a:prstGeom>
                  </pic:spPr>
                </pic:pic>
              </a:graphicData>
            </a:graphic>
          </wp:inline>
        </w:drawing>
      </w:r>
    </w:p>
    <w:p w14:paraId="68FB7084" w14:textId="702F9F85" w:rsidR="00930243" w:rsidRDefault="00930243" w:rsidP="003D78B0">
      <w:pPr>
        <w:ind w:left="720"/>
      </w:pPr>
      <w:r w:rsidRPr="00930243">
        <w:rPr>
          <w:b/>
          <w:bCs/>
        </w:rPr>
        <w:t>MAE</w:t>
      </w:r>
      <w:r>
        <w:t xml:space="preserve"> is the easiest to understand, because it's the average error.</w:t>
      </w:r>
    </w:p>
    <w:p w14:paraId="11186AF9" w14:textId="77777777" w:rsidR="00930243" w:rsidRDefault="00930243" w:rsidP="003D78B0">
      <w:pPr>
        <w:ind w:left="1440" w:firstLine="0"/>
      </w:pPr>
      <w:r w:rsidRPr="00930243">
        <w:rPr>
          <w:b/>
          <w:bCs/>
        </w:rPr>
        <w:t>MSE</w:t>
      </w:r>
      <w:r>
        <w:t xml:space="preserve"> is more popular than MAE, because MSE "punishes" larger errors, which tends to be useful in the real world.</w:t>
      </w:r>
    </w:p>
    <w:p w14:paraId="0E7D9317" w14:textId="70CC7EF6" w:rsidR="008200FB" w:rsidRPr="008200FB" w:rsidRDefault="00930243" w:rsidP="003D78B0">
      <w:pPr>
        <w:ind w:left="1440" w:firstLine="0"/>
      </w:pPr>
      <w:r w:rsidRPr="00930243">
        <w:rPr>
          <w:b/>
          <w:bCs/>
        </w:rPr>
        <w:t>RMSE</w:t>
      </w:r>
      <w:r>
        <w:t xml:space="preserve"> is even more popular than MSE, because RMSE is interpretable in the "y" units.</w:t>
      </w:r>
    </w:p>
    <w:p w14:paraId="0949298D" w14:textId="6229A7FB" w:rsidR="008200FB" w:rsidRPr="0076335E" w:rsidRDefault="008200FB" w:rsidP="0076335E">
      <w:pPr>
        <w:ind w:left="720" w:firstLine="0"/>
        <w:rPr>
          <w:b/>
          <w:bCs/>
        </w:rPr>
      </w:pPr>
    </w:p>
    <w:p w14:paraId="1979248B" w14:textId="3A4AB7A5" w:rsidR="0076335E" w:rsidRPr="0076335E" w:rsidRDefault="0076335E" w:rsidP="0076335E">
      <w:pPr>
        <w:rPr>
          <w:rFonts w:eastAsia="MS Mincho"/>
        </w:rPr>
      </w:pPr>
      <w:r>
        <w:rPr>
          <w:rFonts w:eastAsia="MS Mincho"/>
        </w:rPr>
        <w:tab/>
      </w:r>
      <w:r w:rsidR="008200FB">
        <w:rPr>
          <w:rFonts w:eastAsia="MS Mincho"/>
        </w:rPr>
        <w:tab/>
      </w:r>
    </w:p>
    <w:p w14:paraId="1488B433" w14:textId="77777777" w:rsidR="00EB5748" w:rsidRPr="00EB5748" w:rsidRDefault="00EB5748" w:rsidP="00EB5748">
      <w:pPr>
        <w:pStyle w:val="ListParagraph"/>
        <w:ind w:left="2160"/>
        <w:rPr>
          <w:b/>
          <w:color w:val="808080" w:themeColor="accent4"/>
          <w14:textOutline w14:w="0" w14:cap="flat" w14:cmpd="sng" w14:algn="ctr">
            <w14:noFill/>
            <w14:prstDash w14:val="solid"/>
            <w14:round/>
          </w14:textOutline>
          <w14:props3d w14:extrusionH="57150" w14:contourW="0" w14:prstMaterial="softEdge">
            <w14:bevelT w14:w="25400" w14:h="38100" w14:prst="circle"/>
          </w14:props3d>
        </w:rPr>
      </w:pPr>
    </w:p>
    <w:p w14:paraId="3B4AC92E" w14:textId="77777777" w:rsidR="005F60D3" w:rsidRDefault="005F60D3" w:rsidP="00EB5748">
      <w:pPr>
        <w:ind w:left="720" w:firstLine="0"/>
        <w:rPr>
          <w:b/>
          <w:bCs/>
        </w:rPr>
      </w:pPr>
    </w:p>
    <w:p w14:paraId="4D2F0820" w14:textId="77777777" w:rsidR="00C268EF" w:rsidRDefault="00C268EF" w:rsidP="00EB5748">
      <w:pPr>
        <w:ind w:left="720" w:firstLine="0"/>
        <w:rPr>
          <w:b/>
          <w:bCs/>
        </w:rPr>
      </w:pPr>
    </w:p>
    <w:p w14:paraId="11845CA2" w14:textId="78CF8BB1" w:rsidR="00085896" w:rsidRDefault="00085896" w:rsidP="00EB5748">
      <w:pPr>
        <w:ind w:left="720" w:firstLine="0"/>
        <w:rPr>
          <w:b/>
          <w:bCs/>
        </w:rPr>
      </w:pPr>
      <w:r w:rsidRPr="00085896">
        <w:rPr>
          <w:b/>
          <w:bCs/>
        </w:rPr>
        <w:lastRenderedPageBreak/>
        <w:t>Coefficient of determination</w:t>
      </w:r>
      <w:r>
        <w:rPr>
          <w:b/>
          <w:bCs/>
        </w:rPr>
        <w:t>:</w:t>
      </w:r>
    </w:p>
    <w:p w14:paraId="17F84A5B" w14:textId="77777777" w:rsidR="00085896" w:rsidRDefault="00085896" w:rsidP="00C268EF">
      <w:pPr>
        <w:ind w:left="720" w:firstLine="0"/>
        <w:jc w:val="both"/>
      </w:pPr>
      <w:r w:rsidRPr="00085896">
        <w:t>In statistics, the coefficient of determination, denoted R2 or r2 and pronounced "R squared", is the proportion of the variance in the dependent variable that is predictable from the independent variable(s)</w:t>
      </w:r>
      <w:r>
        <w:t>.</w:t>
      </w:r>
    </w:p>
    <w:p w14:paraId="4AEF9E55" w14:textId="77777777" w:rsidR="00085896" w:rsidRDefault="00085896" w:rsidP="00C268EF">
      <w:pPr>
        <w:ind w:left="720" w:firstLine="0"/>
        <w:jc w:val="both"/>
      </w:pPr>
      <w:r w:rsidRPr="00085896">
        <w:t xml:space="preserve">this metric explains the percentage of variance explained by covariates in the model. It ranges between 0 and 1. Usually, higher values are desirable but it rests on the data quality and domain. For example, if the data is noisy, you'd be happy to accept a model at low R² values. But it's a good practice to consider adjusted R² than R² to determine model fit. </w:t>
      </w:r>
    </w:p>
    <w:p w14:paraId="693FA31E" w14:textId="77777777" w:rsidR="00085896" w:rsidRDefault="00085896" w:rsidP="00085896">
      <w:pPr>
        <w:ind w:left="720" w:firstLine="0"/>
        <w:jc w:val="center"/>
      </w:pPr>
    </w:p>
    <w:p w14:paraId="0126C870" w14:textId="3DE55356" w:rsidR="00085896" w:rsidRDefault="00085896" w:rsidP="00085896">
      <w:pPr>
        <w:ind w:left="720" w:firstLine="0"/>
        <w:jc w:val="center"/>
      </w:pPr>
      <w:r>
        <w:rPr>
          <w:noProof/>
        </w:rPr>
        <w:drawing>
          <wp:inline distT="0" distB="0" distL="0" distR="0" wp14:anchorId="3AC91569" wp14:editId="34A1821B">
            <wp:extent cx="2019300" cy="70174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8313" cy="704881"/>
                    </a:xfrm>
                    <a:prstGeom prst="rect">
                      <a:avLst/>
                    </a:prstGeom>
                  </pic:spPr>
                </pic:pic>
              </a:graphicData>
            </a:graphic>
          </wp:inline>
        </w:drawing>
      </w:r>
      <w:r w:rsidRPr="00085896">
        <w:t xml:space="preserve"> </w:t>
      </w:r>
    </w:p>
    <w:p w14:paraId="275859AB" w14:textId="38EA7F8F" w:rsidR="00E81978" w:rsidRDefault="00085896" w:rsidP="00C268EF">
      <w:pPr>
        <w:ind w:left="720" w:firstLine="0"/>
        <w:jc w:val="both"/>
      </w:pPr>
      <w:r>
        <w:t>Basically R-square is a score to measure the accuracy of the model.</w:t>
      </w:r>
      <w:r w:rsidR="00C268EF">
        <w:t xml:space="preserve"> Generally,</w:t>
      </w:r>
      <w:r>
        <w:t xml:space="preserve"> the model accuracy is measure on the scale to 0 to</w:t>
      </w:r>
      <w:r w:rsidR="00C268EF">
        <w:t xml:space="preserve"> </w:t>
      </w:r>
      <w:r>
        <w:t>1</w:t>
      </w:r>
      <w:r w:rsidR="000F62EF">
        <w:t>. if R-square produce result as 0.79 then your model is about 79% accurate.</w:t>
      </w:r>
    </w:p>
    <w:sdt>
      <w:sdtPr>
        <w:rPr>
          <w:rFonts w:asciiTheme="minorHAnsi" w:eastAsiaTheme="minorEastAsia" w:hAnsiTheme="minorHAnsi" w:cstheme="minorBidi"/>
        </w:rPr>
        <w:id w:val="62297111"/>
        <w:docPartObj>
          <w:docPartGallery w:val="Bibliographies"/>
          <w:docPartUnique/>
        </w:docPartObj>
      </w:sdtPr>
      <w:sdtEndPr/>
      <w:sdtContent>
        <w:p w14:paraId="0374B1D1" w14:textId="12C0F30B" w:rsidR="00E81978" w:rsidRPr="006B6CBD" w:rsidRDefault="006B6CBD">
          <w:pPr>
            <w:pStyle w:val="SectionTitle"/>
            <w:rPr>
              <w:b/>
              <w:bCs/>
            </w:rPr>
          </w:pPr>
          <w:r w:rsidRPr="006B6CBD">
            <w:rPr>
              <w:b/>
              <w:bCs/>
            </w:rPr>
            <w:t>Bibliography</w:t>
          </w:r>
        </w:p>
        <w:p w14:paraId="6C6F8275" w14:textId="77777777" w:rsidR="006B6CBD" w:rsidRDefault="007B0ED5" w:rsidP="006B6CBD">
          <w:pPr>
            <w:pStyle w:val="Bibliography"/>
            <w:ind w:left="0" w:firstLine="0"/>
          </w:pPr>
        </w:p>
      </w:sdtContent>
    </w:sdt>
    <w:p w14:paraId="718A0BA1" w14:textId="767DAE51" w:rsidR="006B6CBD" w:rsidRDefault="006B6CBD" w:rsidP="006B6CBD">
      <w:pPr>
        <w:pStyle w:val="Bibliography"/>
        <w:ind w:left="0" w:firstLine="720"/>
        <w:rPr>
          <w:noProof/>
        </w:rPr>
      </w:pPr>
      <w:r w:rsidRPr="006B6CBD">
        <w:rPr>
          <w:noProof/>
        </w:rPr>
        <w:t>Following are the various references used in the preparation of this project</w:t>
      </w:r>
    </w:p>
    <w:p w14:paraId="19AF5A16" w14:textId="53267722" w:rsidR="006B6CBD" w:rsidRDefault="007B0ED5" w:rsidP="006B6CBD">
      <w:pPr>
        <w:pStyle w:val="ListParagraph"/>
        <w:numPr>
          <w:ilvl w:val="0"/>
          <w:numId w:val="18"/>
        </w:numPr>
      </w:pPr>
      <w:hyperlink r:id="rId16" w:history="1">
        <w:r w:rsidR="00541B65" w:rsidRPr="00953981">
          <w:rPr>
            <w:rStyle w:val="Hyperlink"/>
          </w:rPr>
          <w:t>https://www.hackerearth.com/practice/machine-learning/prerequisites-of-machine-learning/basic-probability-models-and-rules/tutorial/</w:t>
        </w:r>
      </w:hyperlink>
    </w:p>
    <w:p w14:paraId="6A8D95AD" w14:textId="77777777" w:rsidR="00541B65" w:rsidRDefault="00541B65" w:rsidP="00541B65">
      <w:pPr>
        <w:ind w:firstLine="0"/>
      </w:pPr>
    </w:p>
    <w:p w14:paraId="3C61B9A5" w14:textId="187F8FC2" w:rsidR="00541B65" w:rsidRDefault="007B0ED5" w:rsidP="006B6CBD">
      <w:pPr>
        <w:pStyle w:val="ListParagraph"/>
        <w:numPr>
          <w:ilvl w:val="0"/>
          <w:numId w:val="18"/>
        </w:numPr>
      </w:pPr>
      <w:hyperlink r:id="rId17" w:history="1">
        <w:r w:rsidR="00541B65" w:rsidRPr="00953981">
          <w:rPr>
            <w:rStyle w:val="Hyperlink"/>
          </w:rPr>
          <w:t>https://en.wikipedia.org/wiki/Linear_regression</w:t>
        </w:r>
      </w:hyperlink>
    </w:p>
    <w:p w14:paraId="70BAD3D9" w14:textId="77777777" w:rsidR="00541B65" w:rsidRDefault="00541B65" w:rsidP="00541B65">
      <w:pPr>
        <w:ind w:firstLine="0"/>
      </w:pPr>
    </w:p>
    <w:p w14:paraId="50D97A6F" w14:textId="7DDC48E2" w:rsidR="00541B65" w:rsidRDefault="007B0ED5" w:rsidP="006B6CBD">
      <w:pPr>
        <w:pStyle w:val="ListParagraph"/>
        <w:numPr>
          <w:ilvl w:val="0"/>
          <w:numId w:val="18"/>
        </w:numPr>
      </w:pPr>
      <w:hyperlink r:id="rId18" w:history="1">
        <w:r w:rsidR="00541B65" w:rsidRPr="00953981">
          <w:rPr>
            <w:rStyle w:val="Hyperlink"/>
          </w:rPr>
          <w:t>https://scikitlearn.org/stable/modules/generated/sklearn.linear_model.LinearRegression.html</w:t>
        </w:r>
      </w:hyperlink>
    </w:p>
    <w:p w14:paraId="06E4EFC1" w14:textId="77777777" w:rsidR="00541B65" w:rsidRDefault="00541B65" w:rsidP="00541B65">
      <w:pPr>
        <w:ind w:firstLine="0"/>
      </w:pPr>
    </w:p>
    <w:p w14:paraId="3D0BD7EB" w14:textId="58DF1C1A" w:rsidR="00541B65" w:rsidRDefault="007B0ED5" w:rsidP="006B6CBD">
      <w:pPr>
        <w:pStyle w:val="ListParagraph"/>
        <w:numPr>
          <w:ilvl w:val="0"/>
          <w:numId w:val="18"/>
        </w:numPr>
      </w:pPr>
      <w:hyperlink r:id="rId19" w:history="1">
        <w:r w:rsidR="00541B65" w:rsidRPr="00953981">
          <w:rPr>
            <w:rStyle w:val="Hyperlink"/>
          </w:rPr>
          <w:t>https://matplotlib.org/</w:t>
        </w:r>
      </w:hyperlink>
    </w:p>
    <w:p w14:paraId="0245F4CE" w14:textId="77777777" w:rsidR="00541B65" w:rsidRDefault="00541B65" w:rsidP="00541B65">
      <w:pPr>
        <w:ind w:firstLine="0"/>
      </w:pPr>
    </w:p>
    <w:p w14:paraId="3192C0EF" w14:textId="2520E53F" w:rsidR="00541B65" w:rsidRDefault="007B0ED5" w:rsidP="006B6CBD">
      <w:pPr>
        <w:pStyle w:val="ListParagraph"/>
        <w:numPr>
          <w:ilvl w:val="0"/>
          <w:numId w:val="18"/>
        </w:numPr>
      </w:pPr>
      <w:hyperlink r:id="rId20" w:history="1">
        <w:r w:rsidR="00541B65" w:rsidRPr="00953981">
          <w:rPr>
            <w:rStyle w:val="Hyperlink"/>
          </w:rPr>
          <w:t>https://www.geeksforgeeks.org/image-classifier-using-cnn/</w:t>
        </w:r>
      </w:hyperlink>
    </w:p>
    <w:p w14:paraId="7A075A87" w14:textId="77777777" w:rsidR="00541B65" w:rsidRDefault="00541B65" w:rsidP="00541B65">
      <w:pPr>
        <w:ind w:firstLine="0"/>
      </w:pPr>
    </w:p>
    <w:p w14:paraId="26E3B76B" w14:textId="11E67943" w:rsidR="00541B65" w:rsidRDefault="007B0ED5" w:rsidP="006B6CBD">
      <w:pPr>
        <w:pStyle w:val="ListParagraph"/>
        <w:numPr>
          <w:ilvl w:val="0"/>
          <w:numId w:val="18"/>
        </w:numPr>
      </w:pPr>
      <w:hyperlink r:id="rId21" w:history="1">
        <w:r w:rsidR="00541B65" w:rsidRPr="00953981">
          <w:rPr>
            <w:rStyle w:val="Hyperlink"/>
          </w:rPr>
          <w:t>http://cs231n.stanford.edu/</w:t>
        </w:r>
      </w:hyperlink>
    </w:p>
    <w:p w14:paraId="4F6AA63A" w14:textId="77777777" w:rsidR="00541B65" w:rsidRDefault="00541B65" w:rsidP="00541B65">
      <w:pPr>
        <w:pStyle w:val="ListParagraph"/>
      </w:pPr>
    </w:p>
    <w:p w14:paraId="51C6B716" w14:textId="6D726569" w:rsidR="00541B65" w:rsidRDefault="007B0ED5" w:rsidP="006B6CBD">
      <w:pPr>
        <w:pStyle w:val="ListParagraph"/>
        <w:numPr>
          <w:ilvl w:val="0"/>
          <w:numId w:val="18"/>
        </w:numPr>
      </w:pPr>
      <w:hyperlink r:id="rId22" w:history="1">
        <w:r w:rsidR="00541B65" w:rsidRPr="00953981">
          <w:rPr>
            <w:rStyle w:val="Hyperlink"/>
          </w:rPr>
          <w:t>https://www.udemy.com/</w:t>
        </w:r>
      </w:hyperlink>
    </w:p>
    <w:p w14:paraId="7359A92B" w14:textId="77777777" w:rsidR="00541B65" w:rsidRDefault="00541B65" w:rsidP="00541B65">
      <w:pPr>
        <w:pStyle w:val="ListParagraph"/>
      </w:pPr>
    </w:p>
    <w:p w14:paraId="58A9561E" w14:textId="2FAF61A8" w:rsidR="00541B65" w:rsidRDefault="007B0ED5" w:rsidP="006B6CBD">
      <w:pPr>
        <w:pStyle w:val="ListParagraph"/>
        <w:numPr>
          <w:ilvl w:val="0"/>
          <w:numId w:val="18"/>
        </w:numPr>
      </w:pPr>
      <w:hyperlink r:id="rId23" w:history="1">
        <w:r w:rsidR="00F86C16" w:rsidRPr="00953981">
          <w:rPr>
            <w:rStyle w:val="Hyperlink"/>
          </w:rPr>
          <w:t>https://en.wikipedia.org/wiki/Coefficient_of_determination</w:t>
        </w:r>
      </w:hyperlink>
    </w:p>
    <w:p w14:paraId="76423EEC" w14:textId="77777777" w:rsidR="00F86C16" w:rsidRDefault="00F86C16" w:rsidP="00F86C16">
      <w:pPr>
        <w:pStyle w:val="ListParagraph"/>
      </w:pPr>
    </w:p>
    <w:p w14:paraId="19B1FFB9" w14:textId="77777777" w:rsidR="00F86C16" w:rsidRDefault="00F86C16" w:rsidP="00F86C16">
      <w:pPr>
        <w:pStyle w:val="ListParagraph"/>
        <w:ind w:left="2160"/>
      </w:pPr>
    </w:p>
    <w:p w14:paraId="08C8DA8E" w14:textId="77777777" w:rsidR="00541B65" w:rsidRDefault="00541B65" w:rsidP="00541B65">
      <w:pPr>
        <w:pStyle w:val="ListParagraph"/>
      </w:pPr>
    </w:p>
    <w:sectPr w:rsidR="00541B65">
      <w:headerReference w:type="default" r:id="rId24"/>
      <w:head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73DA2" w14:textId="77777777" w:rsidR="007B0ED5" w:rsidRDefault="007B0ED5">
      <w:pPr>
        <w:spacing w:line="240" w:lineRule="auto"/>
      </w:pPr>
      <w:r>
        <w:separator/>
      </w:r>
    </w:p>
    <w:p w14:paraId="69141DA1" w14:textId="77777777" w:rsidR="007B0ED5" w:rsidRDefault="007B0ED5"/>
  </w:endnote>
  <w:endnote w:type="continuationSeparator" w:id="0">
    <w:p w14:paraId="777DDE22" w14:textId="77777777" w:rsidR="007B0ED5" w:rsidRDefault="007B0ED5">
      <w:pPr>
        <w:spacing w:line="240" w:lineRule="auto"/>
      </w:pPr>
      <w:r>
        <w:continuationSeparator/>
      </w:r>
    </w:p>
    <w:p w14:paraId="32BFBCD5" w14:textId="77777777" w:rsidR="007B0ED5" w:rsidRDefault="007B0E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DCC8D" w14:textId="77777777" w:rsidR="007B0ED5" w:rsidRDefault="007B0ED5">
      <w:pPr>
        <w:spacing w:line="240" w:lineRule="auto"/>
      </w:pPr>
      <w:r>
        <w:separator/>
      </w:r>
    </w:p>
    <w:p w14:paraId="51CD11AB" w14:textId="77777777" w:rsidR="007B0ED5" w:rsidRDefault="007B0ED5"/>
  </w:footnote>
  <w:footnote w:type="continuationSeparator" w:id="0">
    <w:p w14:paraId="7B04B04E" w14:textId="77777777" w:rsidR="007B0ED5" w:rsidRDefault="007B0ED5">
      <w:pPr>
        <w:spacing w:line="240" w:lineRule="auto"/>
      </w:pPr>
      <w:r>
        <w:continuationSeparator/>
      </w:r>
    </w:p>
    <w:p w14:paraId="7DECA04F" w14:textId="77777777" w:rsidR="007B0ED5" w:rsidRDefault="007B0E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87DFE" w14:textId="7D3A0FEB" w:rsidR="00677CC4" w:rsidRDefault="0064116A">
    <w:pPr>
      <w:pStyle w:val="Header"/>
    </w:pPr>
    <w:r>
      <w:rPr>
        <w:rStyle w:val="Strong"/>
      </w:rPr>
      <w:t>MACHINE LEARNING PROJECT:</w:t>
    </w:r>
    <w:r w:rsidR="00677CC4">
      <w:rPr>
        <w:rStyle w:val="Strong"/>
      </w:rPr>
      <w:ptab w:relativeTo="margin" w:alignment="right" w:leader="none"/>
    </w:r>
    <w:r w:rsidR="00677CC4">
      <w:rPr>
        <w:rStyle w:val="Strong"/>
      </w:rPr>
      <w:fldChar w:fldCharType="begin"/>
    </w:r>
    <w:r w:rsidR="00677CC4">
      <w:rPr>
        <w:rStyle w:val="Strong"/>
      </w:rPr>
      <w:instrText xml:space="preserve"> PAGE   \* MERGEFORMAT </w:instrText>
    </w:r>
    <w:r w:rsidR="00677CC4">
      <w:rPr>
        <w:rStyle w:val="Strong"/>
      </w:rPr>
      <w:fldChar w:fldCharType="separate"/>
    </w:r>
    <w:r w:rsidR="00677CC4">
      <w:rPr>
        <w:rStyle w:val="Strong"/>
        <w:noProof/>
      </w:rPr>
      <w:t>8</w:t>
    </w:r>
    <w:r w:rsidR="00677CC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D2A6" w14:textId="039B7B9B" w:rsidR="00677CC4" w:rsidRDefault="00677CC4">
    <w:pPr>
      <w:pStyle w:val="Header"/>
      <w:rPr>
        <w:rStyle w:val="Strong"/>
      </w:rPr>
    </w:pPr>
    <w:r>
      <w:rPr>
        <w:rStyle w:val="Strong"/>
      </w:rPr>
      <w:t>MACHINE LEARNING PROJECT:</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2325D"/>
    <w:multiLevelType w:val="hybridMultilevel"/>
    <w:tmpl w:val="E96EE5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DA27F8"/>
    <w:multiLevelType w:val="hybridMultilevel"/>
    <w:tmpl w:val="EE3C2F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32D7813"/>
    <w:multiLevelType w:val="hybridMultilevel"/>
    <w:tmpl w:val="739CC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AB7FDA"/>
    <w:multiLevelType w:val="hybridMultilevel"/>
    <w:tmpl w:val="7722F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A7C4250"/>
    <w:multiLevelType w:val="hybridMultilevel"/>
    <w:tmpl w:val="6C30C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6"/>
  </w:num>
  <w:num w:numId="14">
    <w:abstractNumId w:val="14"/>
  </w:num>
  <w:num w:numId="15">
    <w:abstractNumId w:val="17"/>
  </w:num>
  <w:num w:numId="16">
    <w:abstractNumId w:val="10"/>
  </w:num>
  <w:num w:numId="17">
    <w:abstractNumId w:val="12"/>
  </w:num>
  <w:num w:numId="18">
    <w:abstractNumId w:val="11"/>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0B"/>
    <w:rsid w:val="00085896"/>
    <w:rsid w:val="000D3F41"/>
    <w:rsid w:val="000F62EF"/>
    <w:rsid w:val="001412F5"/>
    <w:rsid w:val="001617A5"/>
    <w:rsid w:val="001807B9"/>
    <w:rsid w:val="001C1F5D"/>
    <w:rsid w:val="00200D39"/>
    <w:rsid w:val="00245B9B"/>
    <w:rsid w:val="002714A6"/>
    <w:rsid w:val="002925AE"/>
    <w:rsid w:val="002E409E"/>
    <w:rsid w:val="002E7D34"/>
    <w:rsid w:val="003166BC"/>
    <w:rsid w:val="00355DCA"/>
    <w:rsid w:val="003D78B0"/>
    <w:rsid w:val="00436A0B"/>
    <w:rsid w:val="00456124"/>
    <w:rsid w:val="00461C0F"/>
    <w:rsid w:val="00481300"/>
    <w:rsid w:val="00541B65"/>
    <w:rsid w:val="00551A02"/>
    <w:rsid w:val="005534FA"/>
    <w:rsid w:val="005C00E4"/>
    <w:rsid w:val="005D3A03"/>
    <w:rsid w:val="005F60D3"/>
    <w:rsid w:val="0064116A"/>
    <w:rsid w:val="00671EA6"/>
    <w:rsid w:val="00677CC4"/>
    <w:rsid w:val="006B6CBD"/>
    <w:rsid w:val="00745B0D"/>
    <w:rsid w:val="0076335E"/>
    <w:rsid w:val="007B0ED5"/>
    <w:rsid w:val="007B7730"/>
    <w:rsid w:val="008002C0"/>
    <w:rsid w:val="008200FB"/>
    <w:rsid w:val="00885FF6"/>
    <w:rsid w:val="008C5323"/>
    <w:rsid w:val="00930243"/>
    <w:rsid w:val="00996A21"/>
    <w:rsid w:val="009A6A3B"/>
    <w:rsid w:val="009D02E4"/>
    <w:rsid w:val="00A42E9D"/>
    <w:rsid w:val="00B823AA"/>
    <w:rsid w:val="00BA45DB"/>
    <w:rsid w:val="00BB321F"/>
    <w:rsid w:val="00BF4184"/>
    <w:rsid w:val="00C0601E"/>
    <w:rsid w:val="00C268EF"/>
    <w:rsid w:val="00C31D30"/>
    <w:rsid w:val="00CD6E39"/>
    <w:rsid w:val="00CF6E91"/>
    <w:rsid w:val="00D85B68"/>
    <w:rsid w:val="00E6004D"/>
    <w:rsid w:val="00E73433"/>
    <w:rsid w:val="00E81978"/>
    <w:rsid w:val="00EB5748"/>
    <w:rsid w:val="00F379B7"/>
    <w:rsid w:val="00F400F2"/>
    <w:rsid w:val="00F525FA"/>
    <w:rsid w:val="00F86C1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5F433"/>
  <w15:chartTrackingRefBased/>
  <w15:docId w15:val="{25233E4C-C47C-4122-B858-02478FF3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1412F5"/>
    <w:rPr>
      <w:color w:val="5F5F5F" w:themeColor="hyperlink"/>
      <w:u w:val="single"/>
    </w:rPr>
  </w:style>
  <w:style w:type="character" w:styleId="UnresolvedMention">
    <w:name w:val="Unresolved Mention"/>
    <w:basedOn w:val="DefaultParagraphFont"/>
    <w:uiPriority w:val="99"/>
    <w:semiHidden/>
    <w:unhideWhenUsed/>
    <w:rsid w:val="001412F5"/>
    <w:rPr>
      <w:color w:val="605E5C"/>
      <w:shd w:val="clear" w:color="auto" w:fill="E1DFDD"/>
    </w:rPr>
  </w:style>
  <w:style w:type="paragraph" w:customStyle="1" w:styleId="Default">
    <w:name w:val="Default"/>
    <w:rsid w:val="00745B0D"/>
    <w:pPr>
      <w:autoSpaceDE w:val="0"/>
      <w:autoSpaceDN w:val="0"/>
      <w:adjustRightInd w:val="0"/>
      <w:spacing w:line="240" w:lineRule="auto"/>
      <w:ind w:firstLine="0"/>
    </w:pPr>
    <w:rPr>
      <w:rFonts w:ascii="Times New Roman" w:hAnsi="Times New Roman" w:cs="Times New Roman"/>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808865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scikitlearn.org/stable/modules/generated/sklearn.linear_model.LinearRegression.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cs231n.stanford.edu/"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Linear_regression"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hackerearth.com/practice/machine-learning/prerequisites-of-machine-learning/basic-probability-models-and-rules/tutorial/" TargetMode="External"/><Relationship Id="rId20" Type="http://schemas.openxmlformats.org/officeDocument/2006/relationships/hyperlink" Target="https://www.geeksforgeeks.org/image-classifier-using-cn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en.wikipedia.org/wiki/Coefficient_of_determination" TargetMode="External"/><Relationship Id="rId28"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hyperlink" Target="https://matplotlib.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udemy.com/"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DAN\AppData\Local\Microsoft\Office\16.0\DTS\en-US%7b4F375118-F86D-4C27-93A3-DD5867352862%7d\%7bCC4C1160-B667-42BB-A207-1FE4B5EFAB22%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3C2A6D87D4A178B046E8DECDF2EBF"/>
        <w:category>
          <w:name w:val="General"/>
          <w:gallery w:val="placeholder"/>
        </w:category>
        <w:types>
          <w:type w:val="bbPlcHdr"/>
        </w:types>
        <w:behaviors>
          <w:behavior w:val="content"/>
        </w:behaviors>
        <w:guid w:val="{77A3E2D6-AED4-4C80-BEDB-096BC3A815CD}"/>
      </w:docPartPr>
      <w:docPartBody>
        <w:p w:rsidR="003558C3" w:rsidRDefault="00CC2AFA">
          <w:pPr>
            <w:pStyle w:val="1353C2A6D87D4A178B046E8DECDF2EBF"/>
          </w:pPr>
          <w:r>
            <w:t>[Title Here, up to 12 Words, on One to Two Lines]</w:t>
          </w:r>
        </w:p>
      </w:docPartBody>
    </w:docPart>
    <w:docPart>
      <w:docPartPr>
        <w:name w:val="651A7B5536764B07B3653B5ACEE30541"/>
        <w:category>
          <w:name w:val="General"/>
          <w:gallery w:val="placeholder"/>
        </w:category>
        <w:types>
          <w:type w:val="bbPlcHdr"/>
        </w:types>
        <w:behaviors>
          <w:behavior w:val="content"/>
        </w:behaviors>
        <w:guid w:val="{F8327222-E696-4EA9-903D-B1CEF383183C}"/>
      </w:docPartPr>
      <w:docPartBody>
        <w:p w:rsidR="003558C3" w:rsidRDefault="00CC2AFA">
          <w:pPr>
            <w:pStyle w:val="651A7B5536764B07B3653B5ACEE3054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FA"/>
    <w:rsid w:val="003558C3"/>
    <w:rsid w:val="00977B6D"/>
    <w:rsid w:val="00BC47AD"/>
    <w:rsid w:val="00CC2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53C2A6D87D4A178B046E8DECDF2EBF">
    <w:name w:val="1353C2A6D87D4A178B046E8DECDF2EBF"/>
  </w:style>
  <w:style w:type="character" w:styleId="Emphasis">
    <w:name w:val="Emphasis"/>
    <w:basedOn w:val="DefaultParagraphFont"/>
    <w:uiPriority w:val="4"/>
    <w:unhideWhenUsed/>
    <w:qFormat/>
    <w:rPr>
      <w:i/>
      <w:iCs/>
    </w:rPr>
  </w:style>
  <w:style w:type="paragraph" w:customStyle="1" w:styleId="651A7B5536764B07B3653B5ACEE30541">
    <w:name w:val="651A7B5536764B07B3653B5ACEE305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{CC4C1160-B667-42BB-A207-1FE4B5EFAB22}tf03982351_win32</Template>
  <TotalTime>935</TotalTime>
  <Pages>11</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Machine Learning Mini Project</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Mini Project</dc:title>
  <dc:subject/>
  <dc:creator>CHANDAN</dc:creator>
  <cp:keywords/>
  <dc:description/>
  <cp:lastModifiedBy>chandan</cp:lastModifiedBy>
  <cp:revision>10</cp:revision>
  <dcterms:created xsi:type="dcterms:W3CDTF">2021-01-05T14:37:00Z</dcterms:created>
  <dcterms:modified xsi:type="dcterms:W3CDTF">2021-01-07T09:57:00Z</dcterms:modified>
</cp:coreProperties>
</file>